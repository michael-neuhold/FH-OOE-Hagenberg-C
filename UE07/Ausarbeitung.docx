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133943515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:rsidR="00AC3FDE" w:rsidRDefault="00AC3FD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F6A8F" w:rsidRDefault="00AC3FD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6146667" w:history="1">
            <w:r w:rsidR="007F6A8F" w:rsidRPr="00F7506E">
              <w:rPr>
                <w:rStyle w:val="Hyperlink"/>
                <w:noProof/>
              </w:rPr>
              <w:t>1.</w:t>
            </w:r>
            <w:r w:rsidR="007F6A8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F6A8F" w:rsidRPr="00F7506E">
              <w:rPr>
                <w:rStyle w:val="Hyperlink"/>
                <w:noProof/>
              </w:rPr>
              <w:t>Autobau („wmb“)</w:t>
            </w:r>
            <w:r w:rsidR="007F6A8F">
              <w:rPr>
                <w:noProof/>
                <w:webHidden/>
              </w:rPr>
              <w:tab/>
            </w:r>
            <w:r w:rsidR="007F6A8F">
              <w:rPr>
                <w:noProof/>
                <w:webHidden/>
              </w:rPr>
              <w:fldChar w:fldCharType="begin"/>
            </w:r>
            <w:r w:rsidR="007F6A8F">
              <w:rPr>
                <w:noProof/>
                <w:webHidden/>
              </w:rPr>
              <w:instrText xml:space="preserve"> PAGEREF _Toc26146667 \h </w:instrText>
            </w:r>
            <w:r w:rsidR="007F6A8F">
              <w:rPr>
                <w:noProof/>
                <w:webHidden/>
              </w:rPr>
            </w:r>
            <w:r w:rsidR="007F6A8F">
              <w:rPr>
                <w:noProof/>
                <w:webHidden/>
              </w:rPr>
              <w:fldChar w:fldCharType="separate"/>
            </w:r>
            <w:r w:rsidR="007F6A8F">
              <w:rPr>
                <w:noProof/>
                <w:webHidden/>
              </w:rPr>
              <w:t>2</w:t>
            </w:r>
            <w:r w:rsidR="007F6A8F">
              <w:rPr>
                <w:noProof/>
                <w:webHidden/>
              </w:rPr>
              <w:fldChar w:fldCharType="end"/>
            </w:r>
          </w:hyperlink>
        </w:p>
        <w:p w:rsidR="007F6A8F" w:rsidRDefault="007F6A8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6146668" w:history="1">
            <w:r w:rsidRPr="00F7506E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F7506E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_Toc26146668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A8F" w:rsidRDefault="007F6A8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6146669" w:history="1">
            <w:r w:rsidRPr="00F7506E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F7506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_Toc26146669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A8F" w:rsidRDefault="007F6A8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6146670" w:history="1">
            <w:r w:rsidRPr="00F7506E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F7506E">
              <w:rPr>
                <w:rStyle w:val="Hyperlink"/>
                <w:noProof/>
                <w:lang w:val="en-US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_Toc26146670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A8F" w:rsidRDefault="007F6A8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6146671" w:history="1">
            <w:r w:rsidRPr="00F7506E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F7506E">
              <w:rPr>
                <w:rStyle w:val="Hyperlink"/>
                <w:noProof/>
                <w:lang w:val="en-US"/>
              </w:rPr>
              <w:t>ADT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_Toc26146671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A8F" w:rsidRDefault="007F6A8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6146672" w:history="1">
            <w:r w:rsidRPr="00F7506E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F7506E">
              <w:rPr>
                <w:rStyle w:val="Hyperlink"/>
                <w:noProof/>
                <w:lang w:val="en-US"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_Toc26146672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A8F" w:rsidRDefault="007F6A8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6146673" w:history="1">
            <w:r w:rsidRPr="00F7506E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F7506E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_Toc26146673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A8F" w:rsidRDefault="007F6A8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6146674" w:history="1">
            <w:r w:rsidRPr="00F7506E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F7506E">
              <w:rPr>
                <w:rStyle w:val="Hyperlink"/>
                <w:noProof/>
                <w:lang w:val="en-US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_Toc26146674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DE" w:rsidRDefault="00AC3FDE">
          <w:r>
            <w:rPr>
              <w:b/>
              <w:bCs/>
              <w:noProof/>
            </w:rPr>
            <w:fldChar w:fldCharType="end"/>
          </w:r>
        </w:p>
      </w:sdtContent>
    </w:sdt>
    <w:p w:rsidR="005219A2" w:rsidRDefault="005219A2">
      <w:r>
        <w:br w:type="page"/>
      </w:r>
      <w:bookmarkStart w:id="0" w:name="_GoBack"/>
      <w:bookmarkEnd w:id="0"/>
    </w:p>
    <w:p w:rsidR="00F21BD9" w:rsidRDefault="00C60315" w:rsidP="00601CEA">
      <w:pPr>
        <w:pStyle w:val="berschrift1"/>
        <w:numPr>
          <w:ilvl w:val="0"/>
          <w:numId w:val="1"/>
        </w:numPr>
      </w:pPr>
      <w:bookmarkStart w:id="1" w:name="_Toc26146667"/>
      <w:r>
        <w:lastRenderedPageBreak/>
        <w:t>Autobau („</w:t>
      </w:r>
      <w:proofErr w:type="spellStart"/>
      <w:r>
        <w:t>wmb</w:t>
      </w:r>
      <w:proofErr w:type="spellEnd"/>
      <w:r>
        <w:t>“)</w:t>
      </w:r>
      <w:bookmarkEnd w:id="1"/>
    </w:p>
    <w:p w:rsidR="00C60315" w:rsidRDefault="00C60315" w:rsidP="00C60315"/>
    <w:p w:rsidR="00C60315" w:rsidRDefault="00C60315" w:rsidP="00601CEA">
      <w:pPr>
        <w:pStyle w:val="berschrift2"/>
        <w:numPr>
          <w:ilvl w:val="1"/>
          <w:numId w:val="1"/>
        </w:numPr>
      </w:pPr>
      <w:bookmarkStart w:id="2" w:name="_Toc26146668"/>
      <w:r>
        <w:t>Lösungsidee</w:t>
      </w:r>
      <w:bookmarkEnd w:id="2"/>
    </w:p>
    <w:p w:rsidR="00C60315" w:rsidRDefault="00BA0544" w:rsidP="00E731E5">
      <w:pPr>
        <w:ind w:left="1080"/>
        <w:jc w:val="both"/>
      </w:pPr>
      <w:r>
        <w:t>Es wurden 3 Klassen (</w:t>
      </w:r>
      <w:proofErr w:type="spellStart"/>
      <w:r>
        <w:t>car</w:t>
      </w:r>
      <w:proofErr w:type="spellEnd"/>
      <w:r>
        <w:t xml:space="preserve">, </w:t>
      </w:r>
      <w:proofErr w:type="spellStart"/>
      <w:r>
        <w:t>tire</w:t>
      </w:r>
      <w:proofErr w:type="spellEnd"/>
      <w:r>
        <w:t xml:space="preserve">, </w:t>
      </w:r>
      <w:proofErr w:type="spellStart"/>
      <w:r>
        <w:t>engine</w:t>
      </w:r>
      <w:proofErr w:type="spellEnd"/>
      <w:r>
        <w:t>)</w:t>
      </w:r>
      <w:r w:rsidR="00ED22A4">
        <w:t xml:space="preserve"> </w:t>
      </w:r>
      <w:r w:rsidR="00F95EBF">
        <w:t xml:space="preserve">implementiert. Diese Klassen haben den Zweck einen Autozusammenbau darzustellen. </w:t>
      </w:r>
      <w:r w:rsidR="001B0873">
        <w:t xml:space="preserve">Die einzelnen Klassen beinhalten einige Informationen über das entsprechende </w:t>
      </w:r>
      <w:proofErr w:type="spellStart"/>
      <w:r w:rsidR="001B0873">
        <w:t>Autoteil</w:t>
      </w:r>
      <w:proofErr w:type="spellEnd"/>
      <w:r w:rsidR="001B0873">
        <w:t xml:space="preserve"> bzw. </w:t>
      </w:r>
      <w:r w:rsidR="003D4AF2">
        <w:t xml:space="preserve">über </w:t>
      </w:r>
      <w:r w:rsidR="001B0873">
        <w:t xml:space="preserve">das </w:t>
      </w:r>
      <w:r w:rsidR="00FD391B">
        <w:t>gesamte</w:t>
      </w:r>
      <w:r w:rsidR="001B0873">
        <w:t xml:space="preserve"> Auto.</w:t>
      </w:r>
      <w:r w:rsidR="006F3A62">
        <w:t xml:space="preserve"> </w:t>
      </w:r>
      <w:r w:rsidR="00FD391B">
        <w:t xml:space="preserve">Die Klasse </w:t>
      </w:r>
      <w:proofErr w:type="spellStart"/>
      <w:r w:rsidR="00FD391B">
        <w:t>car</w:t>
      </w:r>
      <w:proofErr w:type="spellEnd"/>
      <w:r w:rsidR="00FD391B">
        <w:t xml:space="preserve"> stellt das gesamte zusammengebaute Auto dar. Car beinhaltet zwei zusätzlich zu einigen String und Integer Komponenten noch eine Datenkomponente vom Typ </w:t>
      </w:r>
      <w:proofErr w:type="spellStart"/>
      <w:r w:rsidR="00FD391B">
        <w:t>tire</w:t>
      </w:r>
      <w:proofErr w:type="spellEnd"/>
      <w:r w:rsidR="00FD391B">
        <w:t xml:space="preserve"> und eine Komponente vom </w:t>
      </w:r>
      <w:proofErr w:type="spellStart"/>
      <w:r w:rsidR="00FD391B">
        <w:t>typ</w:t>
      </w:r>
      <w:proofErr w:type="spellEnd"/>
      <w:r w:rsidR="00FD391B">
        <w:t xml:space="preserve"> </w:t>
      </w:r>
      <w:proofErr w:type="spellStart"/>
      <w:r w:rsidR="00FD391B">
        <w:t>engine</w:t>
      </w:r>
      <w:proofErr w:type="spellEnd"/>
      <w:r w:rsidR="00FD391B">
        <w:t xml:space="preserve">. </w:t>
      </w:r>
    </w:p>
    <w:p w:rsidR="008B22CE" w:rsidRDefault="008B22CE" w:rsidP="00E731E5">
      <w:pPr>
        <w:ind w:left="1080"/>
        <w:jc w:val="both"/>
      </w:pPr>
    </w:p>
    <w:p w:rsidR="008B22CE" w:rsidRDefault="008B22CE" w:rsidP="00E731E5">
      <w:pPr>
        <w:ind w:left="1080"/>
        <w:jc w:val="both"/>
      </w:pPr>
      <w:r>
        <w:t xml:space="preserve">Annahme: </w:t>
      </w:r>
      <w:r w:rsidR="00471E62">
        <w:t>Grundsätzlich werden pro Auto nicht alle 4 Reifen extra gespeichert (in Form einer Datenstruktur</w:t>
      </w:r>
      <w:proofErr w:type="gramStart"/>
      <w:r w:rsidR="00471E62">
        <w:t>)</w:t>
      </w:r>
      <w:proofErr w:type="gramEnd"/>
      <w:r w:rsidR="00471E62">
        <w:t xml:space="preserve"> sondern lediglich </w:t>
      </w:r>
      <w:r w:rsidR="005C4CB0">
        <w:t>ein gesamter</w:t>
      </w:r>
      <w:r w:rsidR="00471E62">
        <w:t xml:space="preserve"> Reifensatz. </w:t>
      </w:r>
    </w:p>
    <w:p w:rsidR="00C44F47" w:rsidRDefault="00C44F47" w:rsidP="00E731E5">
      <w:pPr>
        <w:ind w:left="1080"/>
        <w:jc w:val="both"/>
      </w:pPr>
    </w:p>
    <w:p w:rsidR="00931008" w:rsidRDefault="00383C97" w:rsidP="007C48E0">
      <w:pPr>
        <w:ind w:left="1080"/>
        <w:jc w:val="both"/>
      </w:pPr>
      <w:r>
        <w:t xml:space="preserve">Für jede Klasse wurde ein Konstruktor implementiert, der die jeweiligen Datenkomponenten mit den Übergabeparametern initialisiert. </w:t>
      </w:r>
      <w:r w:rsidR="008D1672">
        <w:t xml:space="preserve">Wenn ein Objekt des der Klasse </w:t>
      </w:r>
      <w:proofErr w:type="spellStart"/>
      <w:r w:rsidR="008D1672">
        <w:t>cars</w:t>
      </w:r>
      <w:proofErr w:type="spellEnd"/>
      <w:r w:rsidR="008D1672">
        <w:t xml:space="preserve"> erstellt wird, so müssen auch zwei Objekte der Klassen </w:t>
      </w:r>
      <w:proofErr w:type="spellStart"/>
      <w:r w:rsidR="008D1672">
        <w:t>tire</w:t>
      </w:r>
      <w:proofErr w:type="spellEnd"/>
      <w:r w:rsidR="008D1672">
        <w:t xml:space="preserve"> und </w:t>
      </w:r>
      <w:proofErr w:type="spellStart"/>
      <w:r w:rsidR="008D1672">
        <w:t>engine</w:t>
      </w:r>
      <w:proofErr w:type="spellEnd"/>
      <w:r w:rsidR="008D1672">
        <w:t xml:space="preserve"> übergeben werden.</w:t>
      </w:r>
    </w:p>
    <w:p w:rsidR="00931008" w:rsidRDefault="00931008" w:rsidP="007C48E0">
      <w:pPr>
        <w:ind w:left="1080"/>
        <w:jc w:val="both"/>
      </w:pPr>
    </w:p>
    <w:p w:rsidR="007C48E0" w:rsidRDefault="00931008" w:rsidP="007C48E0">
      <w:pPr>
        <w:ind w:left="1080"/>
        <w:jc w:val="both"/>
      </w:pPr>
      <w:r>
        <w:t xml:space="preserve">Für jede Klasse wurde der &lt;&lt; Operator überschrieben, sodass eine Ausgabe aller Klassen </w:t>
      </w:r>
      <w:r w:rsidR="002B73A7">
        <w:t xml:space="preserve">mit </w:t>
      </w:r>
      <w:proofErr w:type="spellStart"/>
      <w:r w:rsidR="002B73A7" w:rsidRPr="002B73A7">
        <w:rPr>
          <w:i/>
          <w:iCs/>
        </w:rPr>
        <w:t>cout</w:t>
      </w:r>
      <w:proofErr w:type="spellEnd"/>
      <w:r w:rsidR="002B73A7" w:rsidRPr="002B73A7">
        <w:rPr>
          <w:i/>
          <w:iCs/>
        </w:rPr>
        <w:t xml:space="preserve"> &lt;&lt; </w:t>
      </w:r>
      <w:proofErr w:type="spellStart"/>
      <w:r w:rsidR="002B73A7" w:rsidRPr="002B73A7">
        <w:rPr>
          <w:i/>
          <w:iCs/>
        </w:rPr>
        <w:t>Classname</w:t>
      </w:r>
      <w:proofErr w:type="spellEnd"/>
      <w:r w:rsidR="002B73A7" w:rsidRPr="002B73A7">
        <w:rPr>
          <w:i/>
          <w:iCs/>
        </w:rPr>
        <w:t>;</w:t>
      </w:r>
      <w:r w:rsidR="002B73A7">
        <w:t xml:space="preserve"> </w:t>
      </w:r>
      <w:r>
        <w:t>möglich ist.</w:t>
      </w:r>
      <w:r w:rsidR="008D1672">
        <w:t xml:space="preserve"> </w:t>
      </w:r>
    </w:p>
    <w:p w:rsidR="0086109E" w:rsidRDefault="0086109E" w:rsidP="007C48E0">
      <w:pPr>
        <w:ind w:left="1080"/>
        <w:jc w:val="both"/>
      </w:pPr>
    </w:p>
    <w:p w:rsidR="005359CF" w:rsidRDefault="0086109E" w:rsidP="007C48E0">
      <w:pPr>
        <w:ind w:left="1080"/>
        <w:jc w:val="both"/>
      </w:pPr>
      <w:r>
        <w:t>Annahme:</w:t>
      </w:r>
      <w:r w:rsidR="00A94948">
        <w:t xml:space="preserve"> Da die Angabe meiner Ansicht nach etwas missverständlich formuliert wurde, war ich mir nicht zu 100% sicher, ob der &gt;&gt; Operator auch überschrieben werden musst</w:t>
      </w:r>
      <w:r w:rsidR="000F7B2D">
        <w:t>e</w:t>
      </w:r>
      <w:r w:rsidR="00A94948">
        <w:t>.</w:t>
      </w:r>
    </w:p>
    <w:p w:rsidR="005359CF" w:rsidRDefault="005359CF" w:rsidP="007C48E0">
      <w:pPr>
        <w:ind w:left="1080"/>
        <w:jc w:val="both"/>
      </w:pPr>
    </w:p>
    <w:p w:rsidR="00FC3B62" w:rsidRDefault="00FC3B62" w:rsidP="007C48E0">
      <w:pPr>
        <w:ind w:left="1080"/>
        <w:jc w:val="both"/>
      </w:pPr>
      <w:r>
        <w:t xml:space="preserve">Grundsätzlich wäre eine Lösung mit </w:t>
      </w:r>
      <w:proofErr w:type="spellStart"/>
      <w:r>
        <w:t>enums</w:t>
      </w:r>
      <w:proofErr w:type="spellEnd"/>
      <w:r>
        <w:t xml:space="preserve"> um einiges schöner, jedoch ist dies für die Ausgabe problematisch, da nur der „</w:t>
      </w:r>
      <w:proofErr w:type="spellStart"/>
      <w:r>
        <w:t>index</w:t>
      </w:r>
      <w:proofErr w:type="spellEnd"/>
      <w:r>
        <w:t xml:space="preserve">“ der einzelnen </w:t>
      </w:r>
      <w:proofErr w:type="spellStart"/>
      <w:r>
        <w:t>Enums</w:t>
      </w:r>
      <w:proofErr w:type="spellEnd"/>
      <w:r>
        <w:t xml:space="preserve"> </w:t>
      </w:r>
      <w:r w:rsidR="002F122D">
        <w:t xml:space="preserve">ausgegeben wird. Für eine korrekte Ausgabe müsste eine „Mapping“ Funktion geschrieben werde, die die </w:t>
      </w:r>
      <w:proofErr w:type="spellStart"/>
      <w:r w:rsidR="002F122D">
        <w:t>enums</w:t>
      </w:r>
      <w:proofErr w:type="spellEnd"/>
      <w:r w:rsidR="002F122D">
        <w:t xml:space="preserve"> in Strings umwandelt. </w:t>
      </w:r>
      <w:r w:rsidR="004657DD">
        <w:t xml:space="preserve">Jedoch erschien mir dies für einen zu großen Overhead. </w:t>
      </w:r>
    </w:p>
    <w:p w:rsidR="0086109E" w:rsidRDefault="00A94948" w:rsidP="007C48E0">
      <w:pPr>
        <w:ind w:left="1080"/>
        <w:jc w:val="both"/>
      </w:pPr>
      <w:r>
        <w:t xml:space="preserve"> </w:t>
      </w:r>
    </w:p>
    <w:p w:rsidR="00245E4E" w:rsidRDefault="00245E4E" w:rsidP="00FE2CAC">
      <w:pPr>
        <w:ind w:left="1080"/>
      </w:pPr>
    </w:p>
    <w:p w:rsidR="00CF5D74" w:rsidRDefault="00CF5D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60315" w:rsidRDefault="00C60315" w:rsidP="00601CEA">
      <w:pPr>
        <w:pStyle w:val="berschrift2"/>
        <w:numPr>
          <w:ilvl w:val="1"/>
          <w:numId w:val="1"/>
        </w:numPr>
      </w:pPr>
      <w:bookmarkStart w:id="3" w:name="_Toc26146669"/>
      <w:r>
        <w:lastRenderedPageBreak/>
        <w:t>Code</w:t>
      </w:r>
      <w:bookmarkEnd w:id="3"/>
    </w:p>
    <w:p w:rsidR="00C60315" w:rsidRDefault="00C60315" w:rsidP="00C60315"/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130E82" w:rsidRPr="000354B9" w:rsidTr="00130E82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130E82" w:rsidRPr="000354B9" w:rsidRDefault="00B53EAD" w:rsidP="00C23214">
            <w:pPr>
              <w:rPr>
                <w:sz w:val="20"/>
                <w:szCs w:val="20"/>
              </w:rPr>
            </w:pPr>
            <w:proofErr w:type="spellStart"/>
            <w:r w:rsidRPr="000354B9">
              <w:rPr>
                <w:sz w:val="20"/>
                <w:szCs w:val="20"/>
              </w:rPr>
              <w:t>Car.h</w:t>
            </w:r>
            <w:proofErr w:type="spellEnd"/>
          </w:p>
        </w:tc>
      </w:tr>
      <w:tr w:rsidR="00130E82" w:rsidRPr="000354B9" w:rsidTr="00130E82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560501" w:rsidRPr="000354B9" w:rsidRDefault="00560501" w:rsidP="00560501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 Created by Michael Neuhold on 28.11.19.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>#</w:t>
            </w:r>
            <w:proofErr w:type="spellStart"/>
            <w:r w:rsidRPr="000354B9">
              <w:rPr>
                <w:rFonts w:ascii="Menlo" w:hAnsi="Menlo" w:cs="Menlo"/>
                <w:color w:val="808000"/>
                <w:lang w:val="en-US"/>
              </w:rPr>
              <w:t>ifndef</w:t>
            </w:r>
            <w:proofErr w:type="spellEnd"/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t>ADT_CAR_H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#define 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t>ADT_CAR_H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&lt;iostream&gt;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main.h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tire.h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using namespace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class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car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friend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r w:rsidRPr="000354B9">
              <w:rPr>
                <w:rFonts w:ascii="Menlo" w:hAnsi="Menlo" w:cs="Menlo"/>
                <w:b/>
                <w:bCs/>
                <w:color w:val="008080"/>
                <w:lang w:val="en-US"/>
              </w:rPr>
              <w:t>operator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&lt;&lt;(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os,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car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public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car(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type,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color,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serial_number,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production_place,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gearbox,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type_of_drive,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int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top_speed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weight,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tire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&amp;,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engine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~car() =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default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private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type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color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serial_number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production_place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gearbox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type_of_drive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top_speed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weight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tire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car_tire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engine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car_engine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#endif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//ADT_CAR_H</w:t>
            </w:r>
          </w:p>
          <w:p w:rsidR="00130E82" w:rsidRPr="000354B9" w:rsidRDefault="00130E82" w:rsidP="00C23214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119EF" w:rsidRPr="00AB6CED" w:rsidRDefault="000119EF" w:rsidP="00C23214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0119EF" w:rsidRPr="000354B9" w:rsidRDefault="00B53EAD" w:rsidP="001577E6">
            <w:pPr>
              <w:rPr>
                <w:sz w:val="20"/>
                <w:szCs w:val="20"/>
              </w:rPr>
            </w:pPr>
            <w:r w:rsidRPr="000354B9">
              <w:rPr>
                <w:sz w:val="20"/>
                <w:szCs w:val="20"/>
              </w:rPr>
              <w:t>Car.cpp</w:t>
            </w:r>
          </w:p>
        </w:tc>
      </w:tr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560501" w:rsidRPr="000354B9" w:rsidRDefault="00560501" w:rsidP="00560501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 Created by Michael Neuhold on 28.11.19.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&lt;iostream&gt;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main.h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tire.h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using namespace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8080"/>
                <w:lang w:val="en-US"/>
              </w:rPr>
              <w:t>car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car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(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type,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color,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serial_number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,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production_place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,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gearbox,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type_of_drive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top_speed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,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weight,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tire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engine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) :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lastRenderedPageBreak/>
              <w:t>car_tire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(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),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car_engine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(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type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=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type;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color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=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color;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serial_number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serial_number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production_place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production_place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gearbox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=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gearbox;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type_of_drive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type_of_drive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top_speed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top_speed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weight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= weight;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car_tire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car_engine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r w:rsidRPr="000354B9">
              <w:rPr>
                <w:rFonts w:ascii="Menlo" w:hAnsi="Menlo" w:cs="Menlo"/>
                <w:b/>
                <w:bCs/>
                <w:color w:val="008080"/>
                <w:lang w:val="en-US"/>
              </w:rPr>
              <w:t>operator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&lt;&lt;(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os,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car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os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"car: {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  <w:t xml:space="preserve">                 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type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type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color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color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serial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 number: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serial_number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day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"."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month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"."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year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production_place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production_place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gearbox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gearbox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type_of_drive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type_of_drive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top_speed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top_speed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weight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weight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car_tire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finished_car.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car_engine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" }"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 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endl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</w:t>
            </w:r>
          </w:p>
          <w:p w:rsidR="000119EF" w:rsidRPr="000354B9" w:rsidRDefault="000119EF" w:rsidP="001577E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119EF" w:rsidRPr="00CD0559" w:rsidRDefault="000119EF" w:rsidP="00C23214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0119EF" w:rsidRPr="000354B9" w:rsidRDefault="00B53EAD" w:rsidP="001577E6">
            <w:pPr>
              <w:rPr>
                <w:sz w:val="20"/>
                <w:szCs w:val="20"/>
              </w:rPr>
            </w:pPr>
            <w:proofErr w:type="spellStart"/>
            <w:r w:rsidRPr="000354B9">
              <w:rPr>
                <w:sz w:val="20"/>
                <w:szCs w:val="20"/>
              </w:rPr>
              <w:t>Engine.h</w:t>
            </w:r>
            <w:proofErr w:type="spellEnd"/>
          </w:p>
        </w:tc>
      </w:tr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CD0559" w:rsidRPr="000354B9" w:rsidRDefault="00CD0559" w:rsidP="00CD0559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 Created by Michael Neuhold on 28.11.19.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>#</w:t>
            </w:r>
            <w:proofErr w:type="spellStart"/>
            <w:r w:rsidRPr="000354B9">
              <w:rPr>
                <w:rFonts w:ascii="Menlo" w:hAnsi="Menlo" w:cs="Menlo"/>
                <w:color w:val="808000"/>
                <w:lang w:val="en-US"/>
              </w:rPr>
              <w:t>ifndef</w:t>
            </w:r>
            <w:proofErr w:type="spellEnd"/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t>ADT_ENGINE_H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#define 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t>ADT_ENGINE_H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&lt;iostream&gt;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main.h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class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engine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friend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r w:rsidRPr="000354B9">
              <w:rPr>
                <w:rFonts w:ascii="Menlo" w:hAnsi="Menlo" w:cs="Menlo"/>
                <w:b/>
                <w:bCs/>
                <w:color w:val="008080"/>
                <w:lang w:val="en-US"/>
              </w:rPr>
              <w:t>operator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&lt;&lt;(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engine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public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engine(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engine_number,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fuel_type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power,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double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n_consumption,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~engine() =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default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private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power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double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n_consumption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fuel_type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lastRenderedPageBreak/>
              <w:t>};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#endif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//ADT_ENGINE_H</w:t>
            </w:r>
          </w:p>
          <w:p w:rsidR="000119EF" w:rsidRPr="000354B9" w:rsidRDefault="000119EF" w:rsidP="00CD0559">
            <w:pPr>
              <w:pStyle w:val="HTMLVorformatiert"/>
              <w:shd w:val="clear" w:color="auto" w:fill="FFFFFF"/>
              <w:rPr>
                <w:lang w:val="en-US"/>
              </w:rPr>
            </w:pPr>
          </w:p>
        </w:tc>
      </w:tr>
    </w:tbl>
    <w:p w:rsidR="000119EF" w:rsidRPr="00CD0559" w:rsidRDefault="000119EF" w:rsidP="00C23214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0119EF" w:rsidRPr="000354B9" w:rsidRDefault="00B53EAD" w:rsidP="001577E6">
            <w:pPr>
              <w:rPr>
                <w:sz w:val="20"/>
                <w:szCs w:val="20"/>
              </w:rPr>
            </w:pPr>
            <w:r w:rsidRPr="000354B9">
              <w:rPr>
                <w:sz w:val="20"/>
                <w:szCs w:val="20"/>
              </w:rPr>
              <w:t>Engine.cpp</w:t>
            </w:r>
          </w:p>
        </w:tc>
      </w:tr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9E6445" w:rsidRPr="000354B9" w:rsidRDefault="009E6445" w:rsidP="009E6445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 Created by Michael Neuhold on 28.11.19.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main.h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008080"/>
                <w:lang w:val="en-US"/>
              </w:rPr>
              <w:t>engine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engine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(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engine_number,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fuel_type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power,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double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n_consumption,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fuel_type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fuel_type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power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= power;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n_consumption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n_consumption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r w:rsidRPr="000354B9">
              <w:rPr>
                <w:rFonts w:ascii="Menlo" w:hAnsi="Menlo" w:cs="Menlo"/>
                <w:b/>
                <w:bCs/>
                <w:color w:val="008080"/>
                <w:lang w:val="en-US"/>
              </w:rPr>
              <w:t>operator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&lt;&lt;(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os,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engine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os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"engine: {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  <w:t xml:space="preserve">                 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fuel_type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fuel_type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power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power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n_consuption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n_consumption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day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"."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month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"."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car_engine.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production_date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year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}"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 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endl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</w:t>
            </w:r>
          </w:p>
          <w:p w:rsidR="000119EF" w:rsidRPr="000354B9" w:rsidRDefault="000119EF" w:rsidP="001577E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119EF" w:rsidRPr="009E6445" w:rsidRDefault="000119EF" w:rsidP="00C23214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0119EF" w:rsidRPr="000354B9" w:rsidRDefault="00B53EAD" w:rsidP="001577E6">
            <w:pPr>
              <w:rPr>
                <w:sz w:val="20"/>
                <w:szCs w:val="20"/>
              </w:rPr>
            </w:pPr>
            <w:proofErr w:type="spellStart"/>
            <w:r w:rsidRPr="000354B9">
              <w:rPr>
                <w:sz w:val="20"/>
                <w:szCs w:val="20"/>
              </w:rPr>
              <w:t>Tire.h</w:t>
            </w:r>
            <w:proofErr w:type="spellEnd"/>
          </w:p>
        </w:tc>
      </w:tr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9E6445" w:rsidRPr="000354B9" w:rsidRDefault="009E6445" w:rsidP="009E6445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 Created by Michael Neuhold on 28.11.19.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>#</w:t>
            </w:r>
            <w:proofErr w:type="spellStart"/>
            <w:r w:rsidRPr="000354B9">
              <w:rPr>
                <w:rFonts w:ascii="Menlo" w:hAnsi="Menlo" w:cs="Menlo"/>
                <w:color w:val="808000"/>
                <w:lang w:val="en-US"/>
              </w:rPr>
              <w:t>ifndef</w:t>
            </w:r>
            <w:proofErr w:type="spellEnd"/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t>ADT_TIRE_H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#define 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t>ADT_TIRE_H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&lt;iostream&gt;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main.h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using namespace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class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tire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friend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r w:rsidRPr="000354B9">
              <w:rPr>
                <w:rFonts w:ascii="Menlo" w:hAnsi="Menlo" w:cs="Menlo"/>
                <w:b/>
                <w:bCs/>
                <w:color w:val="008080"/>
                <w:lang w:val="en-US"/>
              </w:rPr>
              <w:t>operator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&lt;&lt;(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os,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tire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public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tire(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double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rim_diameter,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production_year,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speed_index,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manufacturer);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~tire() =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default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private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double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rim_diameter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procduction_year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speed_index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lastRenderedPageBreak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manufacturer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#endif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//ADT_TIRE_H</w:t>
            </w:r>
          </w:p>
          <w:p w:rsidR="000119EF" w:rsidRPr="000354B9" w:rsidRDefault="000119EF" w:rsidP="001577E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119EF" w:rsidRPr="009E6445" w:rsidRDefault="000119EF" w:rsidP="00C23214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0119EF" w:rsidRPr="000354B9" w:rsidRDefault="00B53EAD" w:rsidP="001577E6">
            <w:pPr>
              <w:rPr>
                <w:sz w:val="20"/>
                <w:szCs w:val="20"/>
              </w:rPr>
            </w:pPr>
            <w:r w:rsidRPr="000354B9">
              <w:rPr>
                <w:sz w:val="20"/>
                <w:szCs w:val="20"/>
              </w:rPr>
              <w:t>Tire.cpp</w:t>
            </w:r>
          </w:p>
        </w:tc>
      </w:tr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9E6445" w:rsidRPr="000354B9" w:rsidRDefault="009E6445" w:rsidP="009E6445">
            <w:pPr>
              <w:pStyle w:val="HTMLVorformatiert"/>
              <w:shd w:val="clear" w:color="auto" w:fill="FFFFFF"/>
              <w:spacing w:after="240"/>
              <w:rPr>
                <w:rFonts w:ascii="Menlo" w:hAnsi="Menlo" w:cs="Menlo"/>
                <w:color w:val="000000"/>
                <w:lang w:val="en-US"/>
              </w:rPr>
            </w:pP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 Created by Michael Neuhold on 28.11.19.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tire.h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008080"/>
                <w:lang w:val="en-US"/>
              </w:rPr>
              <w:t>tire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tire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(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double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rim_diameter,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production_year,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speed_index,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manufacturer)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rim_diameter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rim_diameter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procduction_year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proofErr w:type="spellStart"/>
            <w:r w:rsidRPr="000354B9">
              <w:rPr>
                <w:rFonts w:ascii="Menlo" w:hAnsi="Menlo" w:cs="Menlo"/>
                <w:color w:val="660E7A"/>
                <w:lang w:val="en-US"/>
              </w:rPr>
              <w:t>speed_index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speed_index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this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-&gt;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manufacturer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=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manufacturer;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r w:rsidRPr="000354B9">
              <w:rPr>
                <w:rFonts w:ascii="Menlo" w:hAnsi="Menlo" w:cs="Menlo"/>
                <w:b/>
                <w:bCs/>
                <w:color w:val="008080"/>
                <w:lang w:val="en-US"/>
              </w:rPr>
              <w:t>operator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&lt;&lt;(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ostream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os,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tire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os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"tire: {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  <w:t xml:space="preserve">                 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rim diameter: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rim_diameter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production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 year: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procduction_year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speed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 index: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speed_index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manufacturer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: 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car_tire.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manufacturer</w:t>
            </w:r>
            <w:proofErr w:type="spellEnd"/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br/>
              <w:t xml:space="preserve">             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\n\t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 xml:space="preserve">}"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&lt;&lt; 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::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endl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</w:t>
            </w:r>
          </w:p>
          <w:p w:rsidR="000119EF" w:rsidRPr="000354B9" w:rsidRDefault="000119EF" w:rsidP="001577E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119EF" w:rsidRPr="009E6445" w:rsidRDefault="000119EF" w:rsidP="00C23214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0119EF" w:rsidRPr="000354B9" w:rsidRDefault="00B53EAD" w:rsidP="001577E6">
            <w:pPr>
              <w:rPr>
                <w:sz w:val="20"/>
                <w:szCs w:val="20"/>
              </w:rPr>
            </w:pPr>
            <w:proofErr w:type="spellStart"/>
            <w:r w:rsidRPr="000354B9">
              <w:rPr>
                <w:sz w:val="20"/>
                <w:szCs w:val="20"/>
              </w:rPr>
              <w:t>Main.h</w:t>
            </w:r>
            <w:proofErr w:type="spellEnd"/>
            <w:r w:rsidR="00D546EB" w:rsidRPr="000354B9">
              <w:rPr>
                <w:sz w:val="20"/>
                <w:szCs w:val="20"/>
              </w:rPr>
              <w:t xml:space="preserve"> (eigentlich </w:t>
            </w:r>
            <w:proofErr w:type="spellStart"/>
            <w:r w:rsidR="00D546EB" w:rsidRPr="000354B9">
              <w:rPr>
                <w:sz w:val="20"/>
                <w:szCs w:val="20"/>
              </w:rPr>
              <w:t>types.h</w:t>
            </w:r>
            <w:proofErr w:type="spellEnd"/>
            <w:r w:rsidR="00D546EB" w:rsidRPr="000354B9">
              <w:rPr>
                <w:sz w:val="20"/>
                <w:szCs w:val="20"/>
              </w:rPr>
              <w:t>)</w:t>
            </w:r>
          </w:p>
        </w:tc>
      </w:tr>
      <w:tr w:rsidR="000119EF" w:rsidRPr="000354B9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9E6445" w:rsidRPr="000354B9" w:rsidRDefault="009E6445" w:rsidP="009E6445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 Created by Michael Neuhold on 28.11.19.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>//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>#</w:t>
            </w:r>
            <w:proofErr w:type="spellStart"/>
            <w:r w:rsidRPr="000354B9">
              <w:rPr>
                <w:rFonts w:ascii="Menlo" w:hAnsi="Menlo" w:cs="Menlo"/>
                <w:color w:val="808000"/>
                <w:lang w:val="en-US"/>
              </w:rPr>
              <w:t>ifndef</w:t>
            </w:r>
            <w:proofErr w:type="spellEnd"/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t>ADT_MAIN_H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#define 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t>ADT_MAIN_H</w:t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1F542E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&lt;iostream&gt;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using namespace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 date type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typedef struct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day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month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>year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}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// color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enum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//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enum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color_t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{ black , white , red , yellow , grey };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// speed index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enum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//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enum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speed_index_t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{ E , F , G , J , K , L , M , N , P , Q , R , S , T , U , H , V , W , Y };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// fuel type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enum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//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enum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fuel_t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{ diesel ,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benzin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, electric };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lastRenderedPageBreak/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#endif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//ADT_MAIN_H</w:t>
            </w:r>
          </w:p>
          <w:p w:rsidR="000119EF" w:rsidRPr="000354B9" w:rsidRDefault="000119EF" w:rsidP="001577E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119EF" w:rsidRPr="009E6445" w:rsidRDefault="000119EF" w:rsidP="00C23214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119EF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0119EF" w:rsidRPr="000354B9" w:rsidRDefault="00B53EAD" w:rsidP="001577E6">
            <w:pPr>
              <w:rPr>
                <w:sz w:val="20"/>
                <w:szCs w:val="20"/>
              </w:rPr>
            </w:pPr>
            <w:r w:rsidRPr="000354B9">
              <w:rPr>
                <w:sz w:val="20"/>
                <w:szCs w:val="20"/>
              </w:rPr>
              <w:t>Main.cpp</w:t>
            </w:r>
          </w:p>
        </w:tc>
      </w:tr>
      <w:tr w:rsidR="000119EF" w:rsidRPr="00422E7F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9E6445" w:rsidRPr="000354B9" w:rsidRDefault="009E6445" w:rsidP="009E6445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&lt;iostream&gt;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main.h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tire.h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color w:val="808000"/>
                <w:lang w:val="en-US"/>
              </w:rPr>
              <w:t xml:space="preserve">#include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"./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car.h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using namespace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>std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="00A1449F">
              <w:rPr>
                <w:rFonts w:ascii="Menlo" w:hAnsi="Menlo" w:cs="Menlo"/>
                <w:color w:val="000000"/>
                <w:lang w:val="en-US"/>
              </w:rPr>
              <w:t>s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void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Separator()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>for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(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i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= </w:t>
            </w:r>
            <w:r w:rsidRPr="000354B9">
              <w:rPr>
                <w:rFonts w:ascii="Menlo" w:hAnsi="Menlo" w:cs="Menlo"/>
                <w:color w:val="0000FF"/>
                <w:lang w:val="en-US"/>
              </w:rPr>
              <w:t>0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i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&lt; </w:t>
            </w:r>
            <w:r w:rsidRPr="000354B9">
              <w:rPr>
                <w:rFonts w:ascii="Menlo" w:hAnsi="Menlo" w:cs="Menlo"/>
                <w:color w:val="0000FF"/>
                <w:lang w:val="en-US"/>
              </w:rPr>
              <w:t>50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i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++ 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"-"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}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endl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void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Header(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const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&amp;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header_text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Separator();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header_text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endl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Separator();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>}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main() {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Header(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"tires:"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// input values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double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tire_rim_diameter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tire_speed_index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tire_manufacturer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tire_rim_diameter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tire_rim_diameter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tire_production_year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tire_speed_index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tire_speed_index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tire_manufacturer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tire_manufacturer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//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init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new tries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    // double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rim_diameter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int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production_year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string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speed_index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, string manufacturer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tire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t1(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tire_rim_diameter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tire_speed_index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tire_manufacturer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 output of tires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t1;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/*--------------------------------------------------------------------------------------------*/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Header(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"engines:"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lastRenderedPageBreak/>
              <w:t xml:space="preserve">    // input values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engine_fuel_type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engine_power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double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engine_n_consumption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engine_production_day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engine_production_month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engine_fuel_type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engine_fuel_type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engine_power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engine_power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engine_n_consumption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engine_n_consumption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engine_production_day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engine_production_day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engine_production_month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engine_production_month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engine_production_year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//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init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new engines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    // int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engine_number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string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fuel_type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int power, double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n_consumption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);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production_date_engine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{ 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day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engine_production_day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, 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month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engine_production_month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, 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year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};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engine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e1(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engine_number,engine_fuel_type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engine_power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engine_n_consumption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,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production_date_engine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 output of engines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e1;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/*--------------------------------------------------------------------------------------------*/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Header(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"car:"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// input values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car_color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car_serial_number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car_production_place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car_gearbox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string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car_type_of_drive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car_top_speed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car_weight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car_production_day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car_production_month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car_type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car_type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car_color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car_color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car_serial_number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car_serial_number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car_production_place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car_production_place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car_gearbox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car_gearbox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car_type_of_drive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car_type_of_drive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car_top_speed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car_top_speed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car_weight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car_weight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car_production_day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car_production_day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car_production_month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car_production_month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car_production_year</w:t>
            </w:r>
            <w:proofErr w:type="spellEnd"/>
            <w:r w:rsidRPr="000354B9">
              <w:rPr>
                <w:rFonts w:ascii="Menlo" w:hAnsi="Menlo" w:cs="Menlo"/>
                <w:b/>
                <w:bCs/>
                <w:color w:val="008000"/>
                <w:lang w:val="en-US"/>
              </w:rPr>
              <w:t>: "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cin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&gt;&gt;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//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init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new cars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    // string type, string color, int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serial_number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production_date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string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production_place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string gearbox, string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type_of_drive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 xml:space="preserve">, int </w:t>
            </w:r>
            <w:proofErr w:type="spellStart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top_speed</w:t>
            </w:r>
            <w:proofErr w:type="spellEnd"/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, int weight, tire &amp;tire, engine &amp;engine );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371F80"/>
                <w:lang w:val="en-US"/>
              </w:rPr>
              <w:t>date_t</w:t>
            </w:r>
            <w:proofErr w:type="spellEnd"/>
            <w:r w:rsidRPr="000354B9">
              <w:rPr>
                <w:rFonts w:ascii="Menlo" w:hAnsi="Menlo" w:cs="Menlo"/>
                <w:color w:val="371F80"/>
                <w:lang w:val="en-US"/>
              </w:rPr>
              <w:t xml:space="preserve">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production_date_car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>{ 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day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car_production_day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, 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month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car_production_month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, .</w:t>
            </w:r>
            <w:r w:rsidRPr="000354B9">
              <w:rPr>
                <w:rFonts w:ascii="Menlo" w:hAnsi="Menlo" w:cs="Menlo"/>
                <w:color w:val="660E7A"/>
                <w:lang w:val="en-US"/>
              </w:rPr>
              <w:t xml:space="preserve">year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=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car_production_year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};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car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c1(car_type,car_color,car_serial_number,production_date_car,car_production_place,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        car_gearbox,car_type_of_drive,car_top_speed,car_weight,t1,e1);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// output of cars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0354B9">
              <w:rPr>
                <w:rFonts w:ascii="Menlo" w:hAnsi="Menlo" w:cs="Menlo"/>
                <w:color w:val="000000"/>
                <w:lang w:val="en-US"/>
              </w:rPr>
              <w:t>cout</w:t>
            </w:r>
            <w:proofErr w:type="spellEnd"/>
            <w:r w:rsidRPr="000354B9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0354B9">
              <w:rPr>
                <w:rFonts w:ascii="Menlo" w:hAnsi="Menlo" w:cs="Menlo"/>
                <w:color w:val="008080"/>
                <w:lang w:val="en-US"/>
              </w:rPr>
              <w:t xml:space="preserve">&lt;&lt; 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t>c1;</w:t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br/>
              <w:t xml:space="preserve">    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t>/*--------------------------------------------------------------------------------------------*/</w:t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i/>
                <w:iCs/>
                <w:color w:val="808080"/>
                <w:lang w:val="en-US"/>
              </w:rPr>
              <w:br/>
            </w:r>
            <w:r w:rsidRPr="000354B9">
              <w:rPr>
                <w:rFonts w:ascii="Menlo" w:hAnsi="Menlo" w:cs="Menlo"/>
                <w:color w:val="000000"/>
                <w:lang w:val="en-US"/>
              </w:rPr>
              <w:t>}</w:t>
            </w:r>
          </w:p>
          <w:p w:rsidR="000119EF" w:rsidRPr="000354B9" w:rsidRDefault="000119EF" w:rsidP="001577E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11038" w:rsidRPr="00422E7F" w:rsidRDefault="00111038" w:rsidP="00C23214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422E7F">
        <w:rPr>
          <w:lang w:val="en-US"/>
        </w:rPr>
        <w:lastRenderedPageBreak/>
        <w:br w:type="page"/>
      </w:r>
    </w:p>
    <w:p w:rsidR="00C60315" w:rsidRDefault="00C60315" w:rsidP="00601CEA">
      <w:pPr>
        <w:pStyle w:val="berschrift2"/>
        <w:numPr>
          <w:ilvl w:val="1"/>
          <w:numId w:val="1"/>
        </w:numPr>
        <w:rPr>
          <w:lang w:val="en-US"/>
        </w:rPr>
      </w:pPr>
      <w:bookmarkStart w:id="4" w:name="_Toc26146670"/>
      <w:proofErr w:type="spellStart"/>
      <w:r w:rsidRPr="00422E7F">
        <w:rPr>
          <w:lang w:val="en-US"/>
        </w:rPr>
        <w:lastRenderedPageBreak/>
        <w:t>Testfälle</w:t>
      </w:r>
      <w:bookmarkEnd w:id="4"/>
      <w:proofErr w:type="spellEnd"/>
    </w:p>
    <w:p w:rsidR="00A80A7B" w:rsidRPr="00B34E4E" w:rsidRDefault="00B34E4E" w:rsidP="00F95AAE">
      <w:pPr>
        <w:ind w:left="1080"/>
        <w:jc w:val="both"/>
      </w:pPr>
      <w:r w:rsidRPr="00B34E4E">
        <w:t>Bei diesem Testfall wird wie au</w:t>
      </w:r>
      <w:r>
        <w:t xml:space="preserve">s dem Main-File zu entnehmen </w:t>
      </w:r>
      <w:proofErr w:type="gramStart"/>
      <w:r>
        <w:t>alle Wert</w:t>
      </w:r>
      <w:proofErr w:type="gramEnd"/>
      <w:r>
        <w:t xml:space="preserve"> von der Konsole eingelesen und im Anschluss mit dem überladenen &lt;&lt; Operator ausgegeben. </w:t>
      </w:r>
    </w:p>
    <w:p w:rsidR="00A80A7B" w:rsidRDefault="00A80A7B" w:rsidP="00A80A7B">
      <w:pPr>
        <w:rPr>
          <w:lang w:val="en-US"/>
        </w:rPr>
      </w:pPr>
      <w:r w:rsidRPr="00B76F56">
        <w:rPr>
          <w:lang w:val="en-US"/>
        </w:rPr>
        <w:drawing>
          <wp:inline distT="0" distB="0" distL="0" distR="0" wp14:anchorId="3AF358DB" wp14:editId="24A49A8F">
            <wp:extent cx="4230061" cy="2743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287" cy="27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7B" w:rsidRDefault="00A80A7B" w:rsidP="00A80A7B">
      <w:pPr>
        <w:rPr>
          <w:lang w:val="en-US"/>
        </w:rPr>
      </w:pPr>
    </w:p>
    <w:p w:rsidR="00A80A7B" w:rsidRPr="00A80A7B" w:rsidRDefault="00A80A7B" w:rsidP="00A80A7B">
      <w:pPr>
        <w:rPr>
          <w:lang w:val="en-US"/>
        </w:rPr>
      </w:pPr>
      <w:r w:rsidRPr="00B76F56">
        <w:rPr>
          <w:lang w:val="en-US"/>
        </w:rPr>
        <w:drawing>
          <wp:inline distT="0" distB="0" distL="0" distR="0" wp14:anchorId="47F74B79" wp14:editId="75174AFA">
            <wp:extent cx="4218012" cy="3667327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675" cy="36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5" w:rsidRPr="00422E7F" w:rsidRDefault="00B76F56" w:rsidP="00C60315">
      <w:pPr>
        <w:rPr>
          <w:lang w:val="en-US"/>
        </w:rPr>
      </w:pPr>
      <w:r w:rsidRPr="00B76F56">
        <w:rPr>
          <w:lang w:val="en-US"/>
        </w:rPr>
        <w:lastRenderedPageBreak/>
        <w:drawing>
          <wp:inline distT="0" distB="0" distL="0" distR="0" wp14:anchorId="36A8D3E4" wp14:editId="72A2FFB8">
            <wp:extent cx="4572000" cy="8839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5" w:rsidRPr="00422E7F" w:rsidRDefault="00C60315" w:rsidP="00601CEA">
      <w:pPr>
        <w:pStyle w:val="berschrift1"/>
        <w:numPr>
          <w:ilvl w:val="0"/>
          <w:numId w:val="1"/>
        </w:numPr>
        <w:rPr>
          <w:lang w:val="en-US"/>
        </w:rPr>
      </w:pPr>
      <w:bookmarkStart w:id="5" w:name="_Toc26146671"/>
      <w:r w:rsidRPr="00422E7F">
        <w:rPr>
          <w:lang w:val="en-US"/>
        </w:rPr>
        <w:lastRenderedPageBreak/>
        <w:t>ADT Graph</w:t>
      </w:r>
      <w:bookmarkEnd w:id="5"/>
    </w:p>
    <w:p w:rsidR="00601CEA" w:rsidRPr="00422E7F" w:rsidRDefault="00601CEA" w:rsidP="00C60315">
      <w:pPr>
        <w:rPr>
          <w:lang w:val="en-US"/>
        </w:rPr>
      </w:pPr>
    </w:p>
    <w:p w:rsidR="00601CEA" w:rsidRPr="00422E7F" w:rsidRDefault="00601CEA" w:rsidP="00601CEA">
      <w:pPr>
        <w:pStyle w:val="berschrift2"/>
        <w:numPr>
          <w:ilvl w:val="1"/>
          <w:numId w:val="1"/>
        </w:numPr>
        <w:rPr>
          <w:lang w:val="en-US"/>
        </w:rPr>
      </w:pPr>
      <w:bookmarkStart w:id="6" w:name="_Toc26146672"/>
      <w:proofErr w:type="spellStart"/>
      <w:r w:rsidRPr="00422E7F">
        <w:rPr>
          <w:lang w:val="en-US"/>
        </w:rPr>
        <w:t>Lösungsidee</w:t>
      </w:r>
      <w:bookmarkEnd w:id="6"/>
      <w:proofErr w:type="spellEnd"/>
    </w:p>
    <w:p w:rsidR="00D47464" w:rsidRDefault="00441EC0" w:rsidP="00C30BE5">
      <w:pPr>
        <w:ind w:left="1080"/>
        <w:jc w:val="both"/>
      </w:pPr>
      <w:r w:rsidRPr="00441EC0">
        <w:t xml:space="preserve">Grundsätzlich wurde der Lösungsansatz von der </w:t>
      </w:r>
      <w:r>
        <w:t xml:space="preserve">Übung 5 übernommen. </w:t>
      </w:r>
      <w:r w:rsidR="00F2035C">
        <w:t xml:space="preserve">Graph und Vertex wurden als Klasse implementiert. Die Klasse Vertex beinhaltet lediglich eine Datenkomponente Payload und einen Getter für diese Datenkomponente. </w:t>
      </w:r>
      <w:r w:rsidR="00CE5701">
        <w:t xml:space="preserve">In der Klasse Graph stehen weiter Funktionen wie zum Beispiel das Hinzufügen von Vertex-Nodes und </w:t>
      </w:r>
      <w:proofErr w:type="spellStart"/>
      <w:r w:rsidR="00CE5701">
        <w:t>Edges</w:t>
      </w:r>
      <w:proofErr w:type="spellEnd"/>
      <w:r w:rsidR="00CE5701">
        <w:t xml:space="preserve"> bereit</w:t>
      </w:r>
      <w:r w:rsidR="00023794">
        <w:t xml:space="preserve"> (wie in der Angabe beschreiben)</w:t>
      </w:r>
      <w:r w:rsidR="00CE5701">
        <w:t>.</w:t>
      </w:r>
      <w:r w:rsidR="00777A37">
        <w:t xml:space="preserve"> </w:t>
      </w:r>
    </w:p>
    <w:p w:rsidR="00D47464" w:rsidRDefault="00D47464" w:rsidP="00C30BE5">
      <w:pPr>
        <w:ind w:left="1080"/>
        <w:jc w:val="both"/>
      </w:pPr>
    </w:p>
    <w:p w:rsidR="009008CD" w:rsidRDefault="00B415CC" w:rsidP="00C30BE5">
      <w:pPr>
        <w:ind w:left="1080"/>
        <w:jc w:val="both"/>
      </w:pPr>
      <w:r>
        <w:t xml:space="preserve">Um </w:t>
      </w:r>
      <w:proofErr w:type="gramStart"/>
      <w:r>
        <w:t>die eingefügten Vertex</w:t>
      </w:r>
      <w:proofErr w:type="gramEnd"/>
      <w:r>
        <w:t xml:space="preserve"> – Elemente eindeutig identifizieren zu können, wird nach dem Hinzufügen ein Objekt der Klasse </w:t>
      </w:r>
      <w:proofErr w:type="spellStart"/>
      <w:r>
        <w:t>handle_t</w:t>
      </w:r>
      <w:proofErr w:type="spellEnd"/>
      <w:r>
        <w:t xml:space="preserve"> zurückgegeben. </w:t>
      </w:r>
      <w:proofErr w:type="spellStart"/>
      <w:r w:rsidR="00134FD5">
        <w:t>Handle_t</w:t>
      </w:r>
      <w:proofErr w:type="spellEnd"/>
      <w:r w:rsidR="00134FD5">
        <w:t xml:space="preserve"> besitz eine Datenkomponente, welche beim Anlegen des Objektes mit dem Index des Feldes initialisiert wird, an dem sich der eingefügte Vertex befindet. </w:t>
      </w:r>
    </w:p>
    <w:p w:rsidR="009008CD" w:rsidRDefault="009008CD" w:rsidP="00C30BE5">
      <w:pPr>
        <w:ind w:left="1080"/>
        <w:jc w:val="both"/>
      </w:pPr>
    </w:p>
    <w:p w:rsidR="00910D3E" w:rsidRDefault="00A2683A" w:rsidP="00C30BE5">
      <w:pPr>
        <w:ind w:left="1080"/>
        <w:jc w:val="both"/>
      </w:pPr>
      <w:r>
        <w:t>Es wurde eine Print Funktion implementiert, in der im Grunde „out“ wie „</w:t>
      </w:r>
      <w:proofErr w:type="spellStart"/>
      <w:r>
        <w:t>cout</w:t>
      </w:r>
      <w:proofErr w:type="spellEnd"/>
      <w:r>
        <w:t xml:space="preserve">“ verwendet werden kann. </w:t>
      </w:r>
    </w:p>
    <w:p w:rsidR="00910D3E" w:rsidRDefault="00910D3E" w:rsidP="00C30BE5">
      <w:pPr>
        <w:ind w:left="1080"/>
        <w:jc w:val="both"/>
      </w:pPr>
    </w:p>
    <w:p w:rsidR="002350F6" w:rsidRPr="00441EC0" w:rsidRDefault="00061314" w:rsidP="00910D3E">
      <w:pPr>
        <w:ind w:left="1080"/>
        <w:jc w:val="both"/>
      </w:pPr>
      <w:r>
        <w:t xml:space="preserve">Der Dijkstra </w:t>
      </w:r>
      <w:proofErr w:type="spellStart"/>
      <w:r>
        <w:t>Shortest</w:t>
      </w:r>
      <w:proofErr w:type="spellEnd"/>
      <w:r>
        <w:t xml:space="preserve"> Path Algorithmus wurde rekursiv impleme</w:t>
      </w:r>
      <w:r w:rsidR="00E97D03">
        <w:t>n</w:t>
      </w:r>
      <w:r>
        <w:t xml:space="preserve">tiert. </w:t>
      </w:r>
      <w:r w:rsidR="00346385">
        <w:t>Der Algorithmus</w:t>
      </w:r>
      <w:r w:rsidR="0083399C">
        <w:t xml:space="preserve"> kann für jeden</w:t>
      </w:r>
      <w:r w:rsidR="006B550A">
        <w:t xml:space="preserve"> </w:t>
      </w:r>
      <w:r w:rsidR="0083399C">
        <w:t xml:space="preserve">angelegten Graphen angewandt werden. </w:t>
      </w:r>
      <w:r w:rsidR="002350F6">
        <w:t xml:space="preserve">Voraussetzung für diese Implementierung ist, dass </w:t>
      </w:r>
      <w:proofErr w:type="gramStart"/>
      <w:r w:rsidR="002350F6">
        <w:t>keine Vertex</w:t>
      </w:r>
      <w:proofErr w:type="gramEnd"/>
      <w:r w:rsidR="002350F6">
        <w:t xml:space="preserve"> – Elemente gelöscht werden, da der Algorithmus mit den aufsteigenden Indexwerten arbeitet. </w:t>
      </w:r>
      <w:r w:rsidR="00A22081">
        <w:t>Es wurde der rekursiven Funktion immer ein Hilfsfeld mit den bereits verwendeten Graph-Nodes mitgegeben</w:t>
      </w:r>
      <w:r w:rsidR="00050732">
        <w:t xml:space="preserve"> (die nicht mehr besucht werden können)</w:t>
      </w:r>
      <w:r w:rsidR="00A22081">
        <w:t>.</w:t>
      </w:r>
      <w:r w:rsidR="000F6F9F">
        <w:t xml:space="preserve"> </w:t>
      </w:r>
      <w:r w:rsidR="008803A1">
        <w:t xml:space="preserve">In der rekursiven Funktion wird dann immer das Feld </w:t>
      </w:r>
      <w:r w:rsidR="00C414F2">
        <w:t>„</w:t>
      </w:r>
      <w:proofErr w:type="spellStart"/>
      <w:r w:rsidR="00C414F2">
        <w:t>shortest</w:t>
      </w:r>
      <w:proofErr w:type="spellEnd"/>
      <w:r w:rsidR="00C414F2">
        <w:t xml:space="preserve"> </w:t>
      </w:r>
      <w:proofErr w:type="spellStart"/>
      <w:r w:rsidR="00C414F2">
        <w:t>path</w:t>
      </w:r>
      <w:proofErr w:type="spellEnd"/>
      <w:r w:rsidR="00C414F2">
        <w:t xml:space="preserve">“ aktualisiert, wenn </w:t>
      </w:r>
      <w:r w:rsidR="00721D42">
        <w:t xml:space="preserve">der </w:t>
      </w:r>
      <w:r w:rsidR="001967C3">
        <w:t>Pfad</w:t>
      </w:r>
      <w:r w:rsidR="00721D42">
        <w:t xml:space="preserve"> zu einer </w:t>
      </w:r>
      <w:proofErr w:type="spellStart"/>
      <w:r w:rsidR="00721D42">
        <w:t>Node</w:t>
      </w:r>
      <w:proofErr w:type="spellEnd"/>
      <w:r w:rsidR="00721D42">
        <w:t xml:space="preserve"> kleiner ist als der bisher eingetragen</w:t>
      </w:r>
      <w:r w:rsidR="00881C75">
        <w:t>e</w:t>
      </w:r>
      <w:r w:rsidR="00721D42">
        <w:t>.</w:t>
      </w:r>
      <w:r w:rsidR="00F77B64">
        <w:t xml:space="preserve"> Diese Implementierung stellt einen </w:t>
      </w:r>
      <w:proofErr w:type="spellStart"/>
      <w:r w:rsidR="00F77B64">
        <w:t>Greedy</w:t>
      </w:r>
      <w:proofErr w:type="spellEnd"/>
      <w:r w:rsidR="00F77B64">
        <w:t xml:space="preserve"> Algorithmus dar. </w:t>
      </w:r>
    </w:p>
    <w:p w:rsidR="00623B18" w:rsidRPr="00441EC0" w:rsidRDefault="00623B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41EC0">
        <w:br w:type="page"/>
      </w:r>
    </w:p>
    <w:p w:rsidR="007B347A" w:rsidRPr="00EE2E49" w:rsidRDefault="00601CEA" w:rsidP="00EE2E49">
      <w:pPr>
        <w:pStyle w:val="berschrift2"/>
        <w:numPr>
          <w:ilvl w:val="1"/>
          <w:numId w:val="1"/>
        </w:numPr>
        <w:rPr>
          <w:lang w:val="en-US"/>
        </w:rPr>
      </w:pPr>
      <w:bookmarkStart w:id="7" w:name="_Toc26146673"/>
      <w:r w:rsidRPr="00422E7F">
        <w:rPr>
          <w:lang w:val="en-US"/>
        </w:rPr>
        <w:lastRenderedPageBreak/>
        <w:t>Code</w:t>
      </w:r>
      <w:bookmarkEnd w:id="7"/>
    </w:p>
    <w:p w:rsidR="007B347A" w:rsidRDefault="007B347A" w:rsidP="009C625B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7B347A" w:rsidRPr="0013592C" w:rsidRDefault="00AE71E6" w:rsidP="001577E6">
            <w:pPr>
              <w:rPr>
                <w:sz w:val="16"/>
                <w:szCs w:val="16"/>
                <w:lang w:val="en-US"/>
              </w:rPr>
            </w:pPr>
            <w:proofErr w:type="spellStart"/>
            <w:r w:rsidRPr="0013592C">
              <w:rPr>
                <w:sz w:val="16"/>
                <w:szCs w:val="16"/>
                <w:lang w:val="en-US"/>
              </w:rPr>
              <w:t>Graph_t.h</w:t>
            </w:r>
            <w:proofErr w:type="spellEnd"/>
          </w:p>
        </w:tc>
      </w:tr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D83E0C" w:rsidRPr="0013592C" w:rsidRDefault="00D83E0C" w:rsidP="00D83E0C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 Created by Michael Neuhold on 29.11.19.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>#</w:t>
            </w:r>
            <w:proofErr w:type="spellStart"/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>ifndef</w:t>
            </w:r>
            <w:proofErr w:type="spellEnd"/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ADT_GRAPH_T_H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#define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ADT_GRAPH_T_H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"./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vertex_t.h</w:t>
            </w:r>
            <w:proofErr w:type="spellEnd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"./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handle_t.h</w:t>
            </w:r>
            <w:proofErr w:type="spellEnd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public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delete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graph_name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~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add_vertex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add_edge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from,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to,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weight);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from,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to)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const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>ostream</w:t>
            </w:r>
            <w:proofErr w:type="spellEnd"/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print (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>ostream</w:t>
            </w:r>
            <w:proofErr w:type="spellEnd"/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&amp; out)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const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private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graph_name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"test1"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**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**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dijkstra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from,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not_visited_count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const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#endif 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//ADT_GRAPH_T_H</w:t>
            </w:r>
          </w:p>
          <w:p w:rsidR="007B347A" w:rsidRPr="0013592C" w:rsidRDefault="007B347A" w:rsidP="001577E6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7B347A" w:rsidRDefault="007B347A" w:rsidP="009C625B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7B347A" w:rsidRPr="0013592C" w:rsidRDefault="00AE71E6" w:rsidP="001577E6">
            <w:pPr>
              <w:rPr>
                <w:sz w:val="16"/>
                <w:szCs w:val="16"/>
                <w:lang w:val="en-US"/>
              </w:rPr>
            </w:pPr>
            <w:r w:rsidRPr="0013592C">
              <w:rPr>
                <w:sz w:val="16"/>
                <w:szCs w:val="16"/>
                <w:lang w:val="en-US"/>
              </w:rPr>
              <w:t>Graph_t.</w:t>
            </w:r>
            <w:r w:rsidRPr="0013592C">
              <w:rPr>
                <w:sz w:val="16"/>
                <w:szCs w:val="16"/>
                <w:lang w:val="en-US"/>
              </w:rPr>
              <w:t>cpp</w:t>
            </w:r>
          </w:p>
        </w:tc>
      </w:tr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066AFF" w:rsidRPr="0013592C" w:rsidRDefault="00066AFF" w:rsidP="00066AFF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 Created by Michael Neuhold on 29.11.19.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graph_t.h</w:t>
            </w:r>
            <w:proofErr w:type="spellEnd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vertex_t.h</w:t>
            </w:r>
            <w:proofErr w:type="spellEnd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handle_t.h</w:t>
            </w:r>
            <w:proofErr w:type="spellEnd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graph_name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graph name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graph_name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graph_name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allocate memory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new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*[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add_vertex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*v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new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vertex.get_payload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()};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1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new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*[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 = v;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matrix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new 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*[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new 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][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else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= (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**)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realloc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sizeof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*) *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 = v;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matrix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= 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**)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realloc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sizeof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*) *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 = 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*)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realloc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sizeof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*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][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new 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handler(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handler;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>ostream</w:t>
            </w:r>
            <w:proofErr w:type="spellEnd"/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::print (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>ostream</w:t>
            </w:r>
            <w:proofErr w:type="spellEnd"/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&amp; out)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out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graph_name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\n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out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 "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out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 xml:space="preserve">" "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-&gt;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get_payload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out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&lt;&lt; 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out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-&gt;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get_payload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 "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j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j 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out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][j]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 "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out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\n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out;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add_edge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from,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to,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weight)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from.getIdentifier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()][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to.getIdentifier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()] = weight;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 shortest path algorithm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static bool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j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while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(j &lt; n)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[j])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return true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return false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dijkstra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from,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not_visited_count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not_visited_count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return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INT_MAX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current_shortest_index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INT_MAX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[from][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&gt;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[from][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[from][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&gt;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[from][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 &amp;&amp; !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not_visited_count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[from][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current_shortest_index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current_shortest_index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!=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INT_MAX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not_visited_count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current_shortest_index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dijkstra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current_shortest_index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not_visited_count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else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return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from,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to)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vertex_vistited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new 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*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new int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INT_MAX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from.getIdentifier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()]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dijkstra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from.getIdentifier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(),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vertex_vistited,shortest_path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return to-entry from shortest path "table"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shortest_path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to.getIdentifier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::~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graph_t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free allocated memory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for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592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vertex_count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delete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[]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delete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[]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matrix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delete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[]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vertex_list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</w:p>
          <w:p w:rsidR="007B347A" w:rsidRPr="0013592C" w:rsidRDefault="007B347A" w:rsidP="001577E6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7B347A" w:rsidRDefault="007B347A" w:rsidP="009C625B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7B347A" w:rsidRPr="0013592C" w:rsidRDefault="00EA26B2" w:rsidP="001577E6">
            <w:pPr>
              <w:rPr>
                <w:sz w:val="16"/>
                <w:szCs w:val="16"/>
                <w:lang w:val="en-US"/>
              </w:rPr>
            </w:pPr>
            <w:proofErr w:type="spellStart"/>
            <w:r w:rsidRPr="0013592C">
              <w:rPr>
                <w:sz w:val="16"/>
                <w:szCs w:val="16"/>
                <w:lang w:val="en-US"/>
              </w:rPr>
              <w:t>Handle_t.h</w:t>
            </w:r>
            <w:proofErr w:type="spellEnd"/>
          </w:p>
        </w:tc>
      </w:tr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F94DB5" w:rsidRPr="0013592C" w:rsidRDefault="00F94DB5" w:rsidP="00F94DB5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 Created by Michael Neuhold on 01.12.19.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>#</w:t>
            </w:r>
            <w:proofErr w:type="spellStart"/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>ifndef</w:t>
            </w:r>
            <w:proofErr w:type="spellEnd"/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ADT_HANDLE_T_H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#define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ADT_HANDLE_T_H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public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index);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~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default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getIdentifier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const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private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identifier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#endif 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//ADT_HANDLE_T_H</w:t>
            </w:r>
          </w:p>
          <w:p w:rsidR="007B347A" w:rsidRPr="0013592C" w:rsidRDefault="007B347A" w:rsidP="001577E6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7B347A" w:rsidRDefault="007B347A" w:rsidP="009C625B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7B347A" w:rsidRPr="0013592C" w:rsidRDefault="00EA26B2" w:rsidP="001577E6">
            <w:pPr>
              <w:rPr>
                <w:sz w:val="16"/>
                <w:szCs w:val="16"/>
                <w:lang w:val="en-US"/>
              </w:rPr>
            </w:pPr>
            <w:r w:rsidRPr="0013592C">
              <w:rPr>
                <w:sz w:val="16"/>
                <w:szCs w:val="16"/>
                <w:lang w:val="en-US"/>
              </w:rPr>
              <w:t>Handle_t.</w:t>
            </w:r>
            <w:r w:rsidRPr="0013592C">
              <w:rPr>
                <w:sz w:val="16"/>
                <w:szCs w:val="16"/>
                <w:lang w:val="en-US"/>
              </w:rPr>
              <w:t>cpp</w:t>
            </w:r>
          </w:p>
        </w:tc>
      </w:tr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1F2A1E" w:rsidRPr="0013592C" w:rsidRDefault="001F2A1E" w:rsidP="001F2A1E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 Created by Michael Neuhold on 01.12.19.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handle_t.h</w:t>
            </w:r>
            <w:proofErr w:type="spellEnd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</w:t>
            </w:r>
            <w:proofErr w:type="gram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index)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identifier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= index;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getIdentifier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identifier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</w:p>
          <w:p w:rsidR="007B347A" w:rsidRPr="0013592C" w:rsidRDefault="007B347A" w:rsidP="001577E6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7B347A" w:rsidRDefault="007B347A" w:rsidP="009C625B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7B347A" w:rsidRPr="0013592C" w:rsidRDefault="00A01A64" w:rsidP="001577E6">
            <w:pPr>
              <w:rPr>
                <w:sz w:val="16"/>
                <w:szCs w:val="16"/>
                <w:lang w:val="en-US"/>
              </w:rPr>
            </w:pPr>
            <w:proofErr w:type="spellStart"/>
            <w:r w:rsidRPr="0013592C">
              <w:rPr>
                <w:sz w:val="16"/>
                <w:szCs w:val="16"/>
                <w:lang w:val="en-US"/>
              </w:rPr>
              <w:t>Vertex_t.h</w:t>
            </w:r>
            <w:proofErr w:type="spellEnd"/>
          </w:p>
        </w:tc>
      </w:tr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587BF5" w:rsidRPr="0013592C" w:rsidRDefault="00587BF5" w:rsidP="00587BF5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 Created by Michael Neuhold on 29.11.19.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>#</w:t>
            </w:r>
            <w:proofErr w:type="spellStart"/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>ifndef</w:t>
            </w:r>
            <w:proofErr w:type="spellEnd"/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ADT_VERTEX_T_H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#define 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t>ADT_VERTEX_T_H</w:t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1F542E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&lt;iostream&gt;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public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delete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payload);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~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default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get_payload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>private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payload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#endif 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//ADT_VERTEX_T_H</w:t>
            </w:r>
          </w:p>
          <w:p w:rsidR="007B347A" w:rsidRPr="0013592C" w:rsidRDefault="007B347A" w:rsidP="001577E6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7B347A" w:rsidRDefault="007B347A" w:rsidP="009C625B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7B347A" w:rsidRPr="0013592C" w:rsidRDefault="00A01A64" w:rsidP="001577E6">
            <w:pPr>
              <w:rPr>
                <w:sz w:val="16"/>
                <w:szCs w:val="16"/>
                <w:lang w:val="en-US"/>
              </w:rPr>
            </w:pPr>
            <w:r w:rsidRPr="0013592C">
              <w:rPr>
                <w:sz w:val="16"/>
                <w:szCs w:val="16"/>
                <w:lang w:val="en-US"/>
              </w:rPr>
              <w:t>Vertex_t.cpp</w:t>
            </w:r>
          </w:p>
        </w:tc>
      </w:tr>
      <w:tr w:rsidR="007B347A" w:rsidRPr="0013592C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587BF5" w:rsidRPr="0013592C" w:rsidRDefault="00587BF5" w:rsidP="00587BF5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 Created by Michael Neuhold on 29.11.19.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>//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proofErr w:type="spellStart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vertex_t.h</w:t>
            </w:r>
            <w:proofErr w:type="spellEnd"/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payload)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 xml:space="preserve">payload </w:t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=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payload;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/*---------------------------------------------------------------------------------*/</w:t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r w:rsidRPr="0013592C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13592C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get_payload</w:t>
            </w:r>
            <w:proofErr w:type="spellEnd"/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13592C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return this 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-&gt; </w:t>
            </w:r>
            <w:r w:rsidRPr="0013592C">
              <w:rPr>
                <w:rFonts w:ascii="Menlo" w:hAnsi="Menlo" w:cs="Menlo"/>
                <w:color w:val="660E7A"/>
                <w:sz w:val="16"/>
                <w:szCs w:val="16"/>
                <w:lang w:val="en-US"/>
              </w:rPr>
              <w:t>payload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13592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</w:p>
          <w:p w:rsidR="007B347A" w:rsidRPr="0013592C" w:rsidRDefault="007B347A" w:rsidP="001577E6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7B347A" w:rsidRDefault="007B347A" w:rsidP="009C625B">
      <w:pPr>
        <w:ind w:left="360"/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B347A" w:rsidRPr="006421E7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7B347A" w:rsidRPr="006421E7" w:rsidRDefault="00A01A64" w:rsidP="001577E6">
            <w:pPr>
              <w:rPr>
                <w:sz w:val="16"/>
                <w:szCs w:val="16"/>
                <w:lang w:val="en-US"/>
              </w:rPr>
            </w:pPr>
            <w:proofErr w:type="spellStart"/>
            <w:r w:rsidRPr="006421E7">
              <w:rPr>
                <w:sz w:val="16"/>
                <w:szCs w:val="16"/>
                <w:lang w:val="en-US"/>
              </w:rPr>
              <w:t>Main.h</w:t>
            </w:r>
            <w:proofErr w:type="spellEnd"/>
          </w:p>
        </w:tc>
      </w:tr>
      <w:tr w:rsidR="007B347A" w:rsidRPr="006421E7" w:rsidTr="001577E6">
        <w:tc>
          <w:tcPr>
            <w:tcW w:w="90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:rsidR="007D6B0B" w:rsidRPr="006421E7" w:rsidRDefault="007D6B0B" w:rsidP="007D6B0B">
            <w:pPr>
              <w:pStyle w:val="HTMLVorformatiert"/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421E7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&lt;iostream&gt;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"./</w:t>
            </w:r>
            <w:proofErr w:type="spellStart"/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vertex_t.h</w:t>
            </w:r>
            <w:proofErr w:type="spellEnd"/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808000"/>
                <w:sz w:val="16"/>
                <w:szCs w:val="16"/>
                <w:lang w:val="en-US"/>
              </w:rPr>
              <w:t xml:space="preserve">#include 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"./</w:t>
            </w:r>
            <w:proofErr w:type="spellStart"/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graph_t.h</w:t>
            </w:r>
            <w:proofErr w:type="spellEnd"/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using namespace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void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Separator() {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6421E7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0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50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"-"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void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Header(</w:t>
            </w:r>
            <w:r w:rsidRPr="006421E7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const </w:t>
            </w:r>
            <w:r w:rsidRPr="006421E7">
              <w:rPr>
                <w:rFonts w:ascii="Menlo" w:hAnsi="Menlo" w:cs="Menlo"/>
                <w:color w:val="371F80"/>
                <w:sz w:val="16"/>
                <w:szCs w:val="16"/>
                <w:lang w:val="en-US"/>
              </w:rPr>
              <w:t xml:space="preserve">string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header_text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Separator();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header_text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Separator();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main() {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Header(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"graphs"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create new graph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"Graph 1"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graph_t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g2(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"Graph 2"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create new vertex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v1(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"A"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v2(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"B"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v3(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"C"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v4(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"D"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v5(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"E"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v6(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"X"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v7(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"Y"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vertex_t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v8(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>"Z"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add vertex to graph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 = g1.add_vertex(v1);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 = g1.add_vertex(v2);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 = g1.add_vertex(v3);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 = g1.add_vertex(v4);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 = g1.add_vertex(v5);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X = g2.add_vertex(v6);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Y = g2.add_vertex(v7);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handle_t</w:t>
            </w:r>
            <w:proofErr w:type="spellEnd"/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Z = g2.add_vertex(v8);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print graph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g1.print(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Separator();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g2.print(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Separator();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add edges to graph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g1.add_edge(A,B,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6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A -&gt; B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g1.add_edge(A,D,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A -&gt; D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g1.add_edge(D,B,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2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D -&gt; B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g1.add_edge(D,E,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D -&gt; E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g1.add_edge(E,C,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5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E -&gt; C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g1.add_edge(E,B,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2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B -&gt; C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g1.add_edge(B,C,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5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E -&gt; B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g2.add_edge(X,Y,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4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g2.add_edge(Y,Z,</w:t>
            </w:r>
            <w:r w:rsidRPr="006421E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3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print graph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g1.print(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Separator();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g2.print(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>std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Separator();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t>// shortest path</w:t>
            </w:r>
            <w:r w:rsidRPr="006421E7">
              <w:rPr>
                <w:rFonts w:ascii="Menlo" w:hAnsi="Menlo" w:cs="Menlo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 xml:space="preserve">"g1 shortest path from A to C: "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g1.shortest_path(A,C)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6421E7">
              <w:rPr>
                <w:rFonts w:ascii="Menlo" w:hAnsi="Menlo" w:cs="Menlo"/>
                <w:b/>
                <w:bCs/>
                <w:color w:val="008000"/>
                <w:sz w:val="16"/>
                <w:szCs w:val="16"/>
                <w:lang w:val="en-US"/>
              </w:rPr>
              <w:t xml:space="preserve">"g1 shortest path from A to B: "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g1.shortest_path(A,B) </w:t>
            </w:r>
            <w:r w:rsidRPr="006421E7">
              <w:rPr>
                <w:rFonts w:ascii="Menlo" w:hAnsi="Menlo" w:cs="Menlo"/>
                <w:color w:val="008080"/>
                <w:sz w:val="16"/>
                <w:szCs w:val="16"/>
                <w:lang w:val="en-US"/>
              </w:rPr>
              <w:t xml:space="preserve">&lt;&lt; </w:t>
            </w:r>
            <w:proofErr w:type="spellStart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 xml:space="preserve">    Separator();</w:t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</w:r>
            <w:r w:rsidRPr="006421E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br/>
              <w:t>}</w:t>
            </w:r>
          </w:p>
          <w:p w:rsidR="007B347A" w:rsidRPr="006421E7" w:rsidRDefault="007B347A" w:rsidP="001577E6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B2288" w:rsidRDefault="00DB2288" w:rsidP="009C625B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01CEA" w:rsidRDefault="00601CEA" w:rsidP="00601CEA">
      <w:pPr>
        <w:pStyle w:val="berschrift2"/>
        <w:numPr>
          <w:ilvl w:val="1"/>
          <w:numId w:val="1"/>
        </w:numPr>
        <w:rPr>
          <w:lang w:val="en-US"/>
        </w:rPr>
      </w:pPr>
      <w:bookmarkStart w:id="8" w:name="_Toc26146674"/>
      <w:proofErr w:type="spellStart"/>
      <w:r w:rsidRPr="00422E7F">
        <w:rPr>
          <w:lang w:val="en-US"/>
        </w:rPr>
        <w:lastRenderedPageBreak/>
        <w:t>Testfälle</w:t>
      </w:r>
      <w:bookmarkEnd w:id="8"/>
      <w:proofErr w:type="spellEnd"/>
    </w:p>
    <w:p w:rsidR="000F3FB1" w:rsidRDefault="000F3FB1" w:rsidP="000F3FB1">
      <w:pPr>
        <w:rPr>
          <w:lang w:val="en-US"/>
        </w:rPr>
      </w:pPr>
    </w:p>
    <w:p w:rsidR="000F3FB1" w:rsidRPr="000F3FB1" w:rsidRDefault="000C78F3" w:rsidP="000F3FB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3454018</wp:posOffset>
                </wp:positionH>
                <wp:positionV relativeFrom="paragraph">
                  <wp:posOffset>4048268</wp:posOffset>
                </wp:positionV>
                <wp:extent cx="99000" cy="150840"/>
                <wp:effectExtent l="38100" t="38100" r="28575" b="4000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0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A4A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7" o:spid="_x0000_s1026" type="#_x0000_t75" style="position:absolute;margin-left:271.25pt;margin-top:318.05pt;width:9.25pt;height:1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3982720</wp:posOffset>
                </wp:positionV>
                <wp:extent cx="2332355" cy="1240790"/>
                <wp:effectExtent l="38100" t="38100" r="42545" b="41910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32355" cy="124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B2945" id="Freihand 56" o:spid="_x0000_s1026" type="#_x0000_t75" style="position:absolute;margin-left:202pt;margin-top:312.9pt;width:185.05pt;height:9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&#13;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3417298</wp:posOffset>
                </wp:positionH>
                <wp:positionV relativeFrom="paragraph">
                  <wp:posOffset>5209628</wp:posOffset>
                </wp:positionV>
                <wp:extent cx="128880" cy="216720"/>
                <wp:effectExtent l="38100" t="38100" r="36830" b="5016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88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2C4E0" id="Freihand 44" o:spid="_x0000_s1026" type="#_x0000_t75" style="position:absolute;margin-left:268.4pt;margin-top:409.5pt;width:11.6pt;height:1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3052978</wp:posOffset>
                </wp:positionH>
                <wp:positionV relativeFrom="paragraph">
                  <wp:posOffset>4915508</wp:posOffset>
                </wp:positionV>
                <wp:extent cx="127800" cy="183240"/>
                <wp:effectExtent l="38100" t="38100" r="0" b="4572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8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9C47E" id="Freihand 13" o:spid="_x0000_s1026" type="#_x0000_t75" style="position:absolute;margin-left:239.7pt;margin-top:386.35pt;width:11.45pt;height:1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">
                <v:imagedata r:id="rId18" o:title=""/>
              </v:shape>
            </w:pict>
          </mc:Fallback>
        </mc:AlternateContent>
      </w:r>
      <w:r w:rsidR="00B80367" w:rsidRPr="00B80367">
        <w:rPr>
          <w:lang w:val="en-US"/>
        </w:rPr>
        <w:drawing>
          <wp:inline distT="0" distB="0" distL="0" distR="0" wp14:anchorId="4279ECDE" wp14:editId="1CA6BAF2">
            <wp:extent cx="4535714" cy="8212667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254" cy="82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FB1" w:rsidRPr="000F3FB1" w:rsidSect="0040375F">
      <w:headerReference w:type="default" r:id="rId20"/>
      <w:footerReference w:type="even" r:id="rId21"/>
      <w:footerReference w:type="default" r:id="rId22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801" w:rsidRDefault="00316801" w:rsidP="00AC3FDE">
      <w:r>
        <w:separator/>
      </w:r>
    </w:p>
  </w:endnote>
  <w:endnote w:type="continuationSeparator" w:id="0">
    <w:p w:rsidR="00316801" w:rsidRDefault="00316801" w:rsidP="00AC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01746776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69612179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  <w:r>
      <w:t>Neuhold Michael</w:t>
    </w:r>
    <w:r>
      <w:ptab w:relativeTo="margin" w:alignment="center" w:leader="none"/>
    </w:r>
    <w:r>
      <w:t>FH OÖ, Campus Hagenberg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801" w:rsidRDefault="00316801" w:rsidP="00AC3FDE">
      <w:r>
        <w:separator/>
      </w:r>
    </w:p>
  </w:footnote>
  <w:footnote w:type="continuationSeparator" w:id="0">
    <w:p w:rsidR="00316801" w:rsidRDefault="00316801" w:rsidP="00AC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FDE" w:rsidRDefault="00AC3FDE">
    <w:pPr>
      <w:pStyle w:val="Kopfzeile"/>
    </w:pPr>
    <w:r>
      <w:t>Neuhold Michael</w:t>
    </w:r>
  </w:p>
  <w:p w:rsidR="00AC3FDE" w:rsidRDefault="00AC3F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339"/>
    <w:multiLevelType w:val="multilevel"/>
    <w:tmpl w:val="47F60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A2"/>
    <w:rsid w:val="00002CC4"/>
    <w:rsid w:val="000119EF"/>
    <w:rsid w:val="00023794"/>
    <w:rsid w:val="000354B9"/>
    <w:rsid w:val="00035960"/>
    <w:rsid w:val="00050732"/>
    <w:rsid w:val="00054C87"/>
    <w:rsid w:val="00061314"/>
    <w:rsid w:val="00066AFF"/>
    <w:rsid w:val="000B02CD"/>
    <w:rsid w:val="000C78F3"/>
    <w:rsid w:val="000F2B20"/>
    <w:rsid w:val="000F383D"/>
    <w:rsid w:val="000F3FB1"/>
    <w:rsid w:val="000F6F9F"/>
    <w:rsid w:val="000F7B2D"/>
    <w:rsid w:val="00111038"/>
    <w:rsid w:val="00130188"/>
    <w:rsid w:val="00130E82"/>
    <w:rsid w:val="00134FD5"/>
    <w:rsid w:val="0013592C"/>
    <w:rsid w:val="00196389"/>
    <w:rsid w:val="001967C3"/>
    <w:rsid w:val="001B0873"/>
    <w:rsid w:val="001E1D1F"/>
    <w:rsid w:val="001F2A1E"/>
    <w:rsid w:val="002350F6"/>
    <w:rsid w:val="00237789"/>
    <w:rsid w:val="00245E4E"/>
    <w:rsid w:val="002A6753"/>
    <w:rsid w:val="002B73A7"/>
    <w:rsid w:val="002C008B"/>
    <w:rsid w:val="002F122D"/>
    <w:rsid w:val="00316801"/>
    <w:rsid w:val="003271BE"/>
    <w:rsid w:val="00346385"/>
    <w:rsid w:val="00383C97"/>
    <w:rsid w:val="003D4AF2"/>
    <w:rsid w:val="00401A78"/>
    <w:rsid w:val="0040375F"/>
    <w:rsid w:val="00422E7F"/>
    <w:rsid w:val="00441EC0"/>
    <w:rsid w:val="00461E66"/>
    <w:rsid w:val="004657DD"/>
    <w:rsid w:val="00471E62"/>
    <w:rsid w:val="00481A0A"/>
    <w:rsid w:val="00482AA1"/>
    <w:rsid w:val="00495DAC"/>
    <w:rsid w:val="005219A2"/>
    <w:rsid w:val="005359CF"/>
    <w:rsid w:val="00560501"/>
    <w:rsid w:val="00587BF5"/>
    <w:rsid w:val="005A0A24"/>
    <w:rsid w:val="005C4CB0"/>
    <w:rsid w:val="00601CEA"/>
    <w:rsid w:val="00623B18"/>
    <w:rsid w:val="006421E7"/>
    <w:rsid w:val="00696764"/>
    <w:rsid w:val="006B550A"/>
    <w:rsid w:val="006E1663"/>
    <w:rsid w:val="006E48E7"/>
    <w:rsid w:val="006E6884"/>
    <w:rsid w:val="006F3A62"/>
    <w:rsid w:val="00721D42"/>
    <w:rsid w:val="00777A37"/>
    <w:rsid w:val="007B347A"/>
    <w:rsid w:val="007B3557"/>
    <w:rsid w:val="007B7BB6"/>
    <w:rsid w:val="007C48E0"/>
    <w:rsid w:val="007C5427"/>
    <w:rsid w:val="007D6B0B"/>
    <w:rsid w:val="007F6A8F"/>
    <w:rsid w:val="00820053"/>
    <w:rsid w:val="00821C34"/>
    <w:rsid w:val="00832862"/>
    <w:rsid w:val="0083399C"/>
    <w:rsid w:val="0085403D"/>
    <w:rsid w:val="0086109E"/>
    <w:rsid w:val="008770E5"/>
    <w:rsid w:val="008803A1"/>
    <w:rsid w:val="00881C75"/>
    <w:rsid w:val="0088783C"/>
    <w:rsid w:val="008A3833"/>
    <w:rsid w:val="008B22CE"/>
    <w:rsid w:val="008B46F2"/>
    <w:rsid w:val="008D1672"/>
    <w:rsid w:val="008E1E21"/>
    <w:rsid w:val="008E2290"/>
    <w:rsid w:val="008F1ABA"/>
    <w:rsid w:val="008F3497"/>
    <w:rsid w:val="009008CD"/>
    <w:rsid w:val="00910D3E"/>
    <w:rsid w:val="00931008"/>
    <w:rsid w:val="00937D9C"/>
    <w:rsid w:val="00962EDC"/>
    <w:rsid w:val="009635F7"/>
    <w:rsid w:val="00970957"/>
    <w:rsid w:val="0097394A"/>
    <w:rsid w:val="009C625B"/>
    <w:rsid w:val="009D57E9"/>
    <w:rsid w:val="009E6445"/>
    <w:rsid w:val="00A01A64"/>
    <w:rsid w:val="00A1449F"/>
    <w:rsid w:val="00A22081"/>
    <w:rsid w:val="00A2683A"/>
    <w:rsid w:val="00A80A7B"/>
    <w:rsid w:val="00A811D8"/>
    <w:rsid w:val="00A94948"/>
    <w:rsid w:val="00AB6CED"/>
    <w:rsid w:val="00AC3FDE"/>
    <w:rsid w:val="00AD09E6"/>
    <w:rsid w:val="00AE1CD1"/>
    <w:rsid w:val="00AE71E6"/>
    <w:rsid w:val="00B34E4E"/>
    <w:rsid w:val="00B415CC"/>
    <w:rsid w:val="00B53EAD"/>
    <w:rsid w:val="00B7543F"/>
    <w:rsid w:val="00B76F56"/>
    <w:rsid w:val="00B80367"/>
    <w:rsid w:val="00BA0544"/>
    <w:rsid w:val="00BE59EA"/>
    <w:rsid w:val="00C07BDE"/>
    <w:rsid w:val="00C12390"/>
    <w:rsid w:val="00C23214"/>
    <w:rsid w:val="00C30BE5"/>
    <w:rsid w:val="00C414F2"/>
    <w:rsid w:val="00C44F47"/>
    <w:rsid w:val="00C60315"/>
    <w:rsid w:val="00C61EC5"/>
    <w:rsid w:val="00C719BE"/>
    <w:rsid w:val="00CA0DC9"/>
    <w:rsid w:val="00CD0559"/>
    <w:rsid w:val="00CE5701"/>
    <w:rsid w:val="00CF5D74"/>
    <w:rsid w:val="00D42A2A"/>
    <w:rsid w:val="00D47464"/>
    <w:rsid w:val="00D546EB"/>
    <w:rsid w:val="00D83E0C"/>
    <w:rsid w:val="00D96861"/>
    <w:rsid w:val="00DB2288"/>
    <w:rsid w:val="00DB7478"/>
    <w:rsid w:val="00DF61EE"/>
    <w:rsid w:val="00E175B2"/>
    <w:rsid w:val="00E439D9"/>
    <w:rsid w:val="00E637F0"/>
    <w:rsid w:val="00E731E5"/>
    <w:rsid w:val="00E84DEB"/>
    <w:rsid w:val="00E97D03"/>
    <w:rsid w:val="00EA26B2"/>
    <w:rsid w:val="00EA6C53"/>
    <w:rsid w:val="00ED22A4"/>
    <w:rsid w:val="00EE2E49"/>
    <w:rsid w:val="00EF07C0"/>
    <w:rsid w:val="00F2035C"/>
    <w:rsid w:val="00F21BD9"/>
    <w:rsid w:val="00F2485E"/>
    <w:rsid w:val="00F77B64"/>
    <w:rsid w:val="00F94DB5"/>
    <w:rsid w:val="00F95AAE"/>
    <w:rsid w:val="00F95EBF"/>
    <w:rsid w:val="00FA1FAF"/>
    <w:rsid w:val="00FC3B62"/>
    <w:rsid w:val="00FD391B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45D6"/>
  <w15:chartTrackingRefBased/>
  <w15:docId w15:val="{4FEC3AF1-E890-0645-BC73-3743D91D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1C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3FDE"/>
  </w:style>
  <w:style w:type="paragraph" w:styleId="Fuzeile">
    <w:name w:val="footer"/>
    <w:basedOn w:val="Standard"/>
    <w:link w:val="Fu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3FDE"/>
  </w:style>
  <w:style w:type="character" w:styleId="Seitenzahl">
    <w:name w:val="page number"/>
    <w:basedOn w:val="Absatz-Standardschriftart"/>
    <w:uiPriority w:val="99"/>
    <w:semiHidden/>
    <w:unhideWhenUsed/>
    <w:rsid w:val="00AC3FDE"/>
  </w:style>
  <w:style w:type="character" w:customStyle="1" w:styleId="berschrift1Zchn">
    <w:name w:val="Überschrift 1 Zchn"/>
    <w:basedOn w:val="Absatz-Standardschriftart"/>
    <w:link w:val="berschrift1"/>
    <w:uiPriority w:val="9"/>
    <w:rsid w:val="00AC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3FD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3FDE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AC3FD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C3FDE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3FDE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3FDE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3FDE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3FDE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3FDE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3FDE"/>
    <w:pPr>
      <w:ind w:left="1920"/>
    </w:pPr>
    <w:rPr>
      <w:rFonts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1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3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560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6050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7F6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neuhold/Library/Group%20Containers/UBF8T346G9.Office/User%20Content.localized/Templates.localized/Doku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2T01:37:00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 24575,'-5'0'0,"-1"0"0,0 0 0,-3 3 0,1 0 0,-5 4 0,6-3 0,-7 2 0,7-2 0,-3 0 0,0 2 0,3-3 0,-3 4 0,4-4 0,0 2 0,0-1 0,0-1 0,3 2 0,-3-2 0,3 3 0,-3 0 0,3 0 0,-2-3 0,4 2 0,-4-4 0,4 4 0,-2-1 0,0-1 0,3 3 0,-3-3 0,0 3 0,2 1 0,-4-1 0,4 0 0,-1-1 0,2 1 0,0 0 0,0-1 0,0 1 0,0 0 0,0-1 0,0 1 0,0 0 0,0 0 0,0 0 0,0 0 0,0-1 0,0 1 0,0-1 0,0 1 0,0 0 0,0 0 0,0 0 0,0 0 0,0 0 0,0 1 0,2-1 0,-1 0 0,2 0 0,0 1 0,-3-1 0,3 0 0,0 0 0,0 0 0,1 0 0,1 0 0,-5 0 0,6-2 0,-6 1 0,6-1 0,-3 2 0,1 0 0,1 0 0,-1-2 0,-1 1 0,3-1 0,-3 2 0,3 0 0,0-3 0,-3 2 0,2-4 0,-4 4 0,5-4 0,-3 2 0,3-1 0,0-1 0,0 2 0,-1-3 0,1 0 0,0 0 0,0 0 0,0 0 0,0 0 0,0 0 0,0 0 0,0 0 0,0 0 0,1 0 0,-1 0 0,0 0 0,0-3 0,0 2 0,1-4 0,-1 1 0,0-2 0,0 2 0,-2-1 0,1 4 0,-1-5 0,-1 3 0,3 0 0,-5-3 0,1 3 0,-2-3 0,0 0 0,0 0 0,0 0 0,0 0 0,0 0 0,3 0 0,-2-1 0,1-2 0,1 1 0,-2-5 0,4 6 0,-4-3 0,1 4 0,-2-1 0,0 1 0,0 0 0,0-1 0,0 1 0,0 0 0,0 1 0,-2 1 0,-2 2 0,-2-1 0,0 3 0,0-3 0,2 0 0,-2 2 0,3-2 0,-3 3 0,0 0 0,-1 0 0,1 0 0,0 0 0,0 0 0,0 0 0,0 0 0,0 0 0,0 0 0,0 0 0,-1 0 0,2 0 0,-2 0 0,1 0 0,0 0 0,0 0 0,0 0 0,0 0 0,0 0 0,0 0 0,1 0 0,1 3 0,2 0 0,2 3 0,-3-3 0,3 2 0,-3-2 0,3 3 0,0 0 0,0 0 0,0-1 0,0 1 0,0-3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2T01:36:05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4043 2599 24575,'0'10'0,"0"0"0,0 14 0,0 9 0,0 0 0,0-2 0,0-2 0,0-12 0,0 11 0,0-12 0,0 7 0,0-8 0,0 4 0,0 0 0,0-3 0,-6 2 0,4 8 0,-4-9 0,6 4 0,-3-7 0,2-5 0,-2 2 0,0-2 0,2-3 0,1-2 0,3-2 0,3-2 0,0 0 0,4 0 0,-3 0 0,7 0 0,-4 0 0,5 0 0,-1 0 0,0 0 0,5 0 0,-3 0 0,3 0 0,-9 0 0,4 0 0,-7 0 0,6 0 0,-6 0 0,3 0 0,-3 0 0,-2 0 0,-1 0 0,-2 0 0</inkml:trace>
  <inkml:trace contextRef="#ctx0" brushRef="#br0" timeOffset="1132">4111 2784 24575,'9'0'0,"1"0"0,5 0 0,-1 0 0,0 0 0,5 0 0,-3 0 0,2 0 0,-3 0 0,-1 0 0,0 0 0,1 0 0,5 0 0,-4 0 0,1 0 0,-7 0 0,-4 0 0,1 0 0,-1 0 0,0 0 0,0 0 0,-3 0 0,0 0 0</inkml:trace>
  <inkml:trace contextRef="#ctx0" brushRef="#br0" timeOffset="2115">4108 2589 24575,'2'0'0,"8"0"0,9 0 0,5 0 0,1 0 0,-1 0 0,1 0 0,-1 0 0,-8 0 0,6 0 0,-11 0 0,4 0 0,-6 0 0,-3 0 0,-2 0 0,-2 0 0</inkml:trace>
  <inkml:trace contextRef="#ctx0" brushRef="#br0" timeOffset="-6229">4000 291 24575,'0'12'0,"0"4"0,0-2 0,0 8 0,0-5 0,0 3 0,0 8 0,0-6 0,0 7 0,0-4 0,-3-6 0,2 5 0,-2-4 0,0 0 0,2-2 0,-5-3 0,5-5 0,-2 4 0,0-1 0,-1 2 0,0 5 0,-2-8 0,5 0 0,-4-6 0,4 1 0,-2-1 0,3 0 0,0 0 0,0-2 0,0-1 0</inkml:trace>
  <inkml:trace contextRef="#ctx0" brushRef="#br0" timeOffset="-3812">4040 266 24575,'9'0'0,"2"0"0,3 0 0,-3 0 0,6 0 0,-5 0 0,3 0 0,3 0 0,-3 0 0,1 0 0,0 0 0,-5 0 0,3 3 0,-3 1 0,2 3 0,-6-1 0,3 1 0,-3-1 0,2 1 0,-1-1 0,2 4 0,-4-3 0,1 3 0,-1 0 0,1-3 0,-1 3 0,1 0 0,-1-3 0,1 6 0,0-6 0,-1 3 0,-2 0 0,-1-3 0,-3 3 0,0-4 0,0 1 0,0-1 0,0 0 0,0 0 0,0 1 0,0-1 0,0 0 0,0 0 0,0 0 0,0 0 0,-3-1 0,0-1 0,-4-2 0,1-2 0,-4 0 0,3 0 0,-7 0 0,7 3 0,-6-2 0,2 2 0,0-3 0,-2 0 0,2 0 0,-4 0 0,1 0 0,3 0 0,-2 0 0,5 0 0,-5 0 0,6 0 0,-3 0 0,0 0 0,2 0 0,-2 0 0,4 0 0,0 0 0,0 0 0,0 0 0,5 0 0,4 0 0,4 0 0,1 0 0,-1 2 0,2 2 0,-1 0 0,5 2 0,-2-2 0,0 3 0,2 0 0,-2 0 0,-1-1 0,4 1 0,-7 0 0,3-1 0,-4 1 0,0-1 0,0 0 0,1 0 0,-1 1 0,0-1 0,0 0 0,0 0 0,1 0 0,-4 1 0,3-1 0,-6 0 0,6 0 0,-5 1 0,1-1 0,1 0 0,-2 0 0,2 0 0,-3 1 0,0-1 0,2-3 0,-1 3 0,2-3 0,-3 3 0,0 0 0,0 0 0,0 0 0,0 0 0,0 0 0,0 0 0,0 1 0,0-1 0,0 0 0,0 0 0,-3-2 0,2 1 0,-4-1 0,1 2 0,-2-3 0,0 3 0,0-6 0,0 3 0,0-3 0,0 0 0,-4 0 0,3 0 0,-7 0 0,7 0 0,-7 0 0,-1 0 0,0 0 0,-4 0 0,4 0 0,1 0 0,-5 0 0,3 0 0,-2 0 0,3 0 0,1 0 0,-1 0 0,5 0 0,-4 0 0,7 0 0,-3 0 0,7-3 0,-3 2 0,5-2 0,-2 3 0</inkml:trace>
  <inkml:trace contextRef="#ctx0" brushRef="#br0" timeOffset="-2066">5825 1435 24575,'-9'0'0,"2"0"0,-7 0 0,-4 0 0,6 0 0,-14 0 0,14 0 0,-3 0 0,-9 6 0,10-1 0,-11 9 0,10-6 0,1 6 0,3-7 0,-2 7 0,5-7 0,-1 3 0,2-4 0,1 0 0,-1 4 0,4-3 0,-3 3 0,5-4 0,-5 0 0,6 1 0,-6-1 0,5 4 0,-2-3 0,3 3 0,-2-4 0,1 0 0,-2 0 0,3-1 0,0 1 0,0 0 0,0 0 0,0 1 0,0-1 0,0 0 0,0 4 0,0 1 0,3-1 0,-2 4 0,4-3 0,-4 3 0,5-3 0,-5 2 0,4-6 0,-4 7 0,2-7 0,0 3 0,0-4 0,3 0 0,-2 0 0,1 0 0,-1 4 0,3-3 0,-1 3 0,1 0 0,-1-3 0,5 7 0,-4-7 0,3 3 0,-1-4 0,-2 1 0,3-1 0,0 1 0,-3-1 0,7 1 0,-7 0 0,6 0 0,-6-1 0,7-2 0,-7 2 0,6-6 0,-5 6 0,5-5 0,-2 1 0,7 2 0,-2-3 0,3 2 0,-5-3 0,0 0 0,1 0 0,-5 0 0,4 0 0,-7 0 0,3 0 0,-4 0 0,-3 0 0,0 0 0</inkml:trace>
  <inkml:trace contextRef="#ctx0" brushRef="#br0" timeOffset="10576">3829 63 24575,'-5'0'0,"-5"3"0,3 1 0,-7 6 0,7 1 0,-7 3 0,3-3 0,-11 13 0,9-5 0,-8 4 0,8-1 0,2-9 0,-4 5 0,7 1 0,-2-3 0,2 2 0,1-3 0,-1-1 0,1 0 0,3 1 0,-2-1 0,5 0 0,-6 1 0,7 3 0,-7 9 0,3 9 0,0-7 0,0 5 0,4-14 0,0 0 0,0-1 0,0-5 0,0 1 0,0-5 0,0 4 0,0-7 0,0 3 0,0-4 0,0 0 0,0 0 0,0 1 0,0-1 0,0 0 0,3 4 0,1 1 0,7 0 0,-4 2 0,7-2 0,-6 4 0,5-1 0,-1 0 0,-1 1 0,2-1 0,-2-3 0,0 3 0,3-3 0,-7-1 0,7 4 0,-3-3 0,6 6 0,-2-6 0,-1 6 0,-1-9 0,-2 5 0,4-2 0,-1 0 0,0 0 0,0-1 0,-3-2 0,2 2 0,-2-4 0,3 2 0,-3-2 0,2-2 0,-2 2 0,4-5 0,-1 2 0,-3 0 0,2-2 0,-2 1 0,3-2 0,0 0 0,1 0 0,-1 0 0,0 0 0,5 0 0,-3 0 0,7 0 0,-3 0 0,4 0 0,-4 0 0,3 0 0,-3 0 0,5 0 0,-5-3 0,3-1 0,-8-4 0,9 0 0,-9 1 0,8-1 0,-7 0 0,7-3 0,-7 2 0,7-6 0,-3 6 0,4-6 0,1 2 0,-5-2 0,3-1 0,-8 1 0,9-1 0,-9 5 0,4-4 0,-8 4 0,2 0 0,-1 0 0,-1 1 0,-1 2 0,0-5 0,-3 5 0,3-5 0,-3 6 0,0-7 0,-1 7 0,1-6 0,-1 5 0,-2-2 0,2 0 0,-5 3 0,2-3 0,-3 4 0,0 0 0,0-4 0,0-1 0,0-3 0,0-5 0,0-1 0,0-5 0,0-5 0,-3 5 0,-2-10 0,-7 9 0,2-4 0,-1 6 0,3 4 0,0-4 0,0 9 0,-3-4 0,3 4 0,-2 1 0,3 3 0,0-2 0,0 2 0,-3-4 0,2 1 0,-3 0 0,4-1 0,0 4 0,-3-2 0,3 6 0,-3-7 0,3 7 0,0-6 0,-3 5 0,2-2 0,-5 3 0,6 0 0,-7 0 0,3-3 0,-3 2 0,-1-2 0,-4 2 0,-1 0 0,-4 0 0,-1 0 0,-4-1 0,3 1 0,-9-1 0,4 4 0,-1-2 0,-3 6 0,9-3 0,-3 4 0,4 0 0,-6 0 0,5 0 0,-5 0 0,7 0 0,4 0 0,-3 0 0,3 0 0,0 0 0,-4 0 0,9 0 0,-9 0 0,9 0 0,-4 0 0,5 3 0,-1 1 0,4 0 0,-2 3 0,6-7 0,-3 6 0,6-2 0,1 1 0,3-2 0,0 0 0</inkml:trace>
  <inkml:trace contextRef="#ctx0" brushRef="#br0" timeOffset="13206">3900 2304 24575,'-9'3'0,"-9"10"0,6-1 0,-13 9 0,4-1 0,-4-2 0,4 2 0,-10 7 0,8-4 0,-4 4 0,6-7 0,6-1 0,1-3 0,-2 2 0,5-3 0,-3-1 0,6 0 0,-2 1 0,3-1 0,-1 5 0,1-4 0,-1 9 0,0-9 0,0 8 0,4-3 0,-3 5 0,3 5 0,-1-9 0,-1 5 0,5-8 0,-2-2 0,3 7 0,0-8 0,0 9 0,0-5 0,0 6 0,0-5 0,0 3 0,0-8 0,0 4 0,0 0 0,0-3 0,0 2 0,0-3 0,3-5 0,1 4 0,2-3 0,1 3 0,7 3 0,-3-2 0,11 3 0,-7-4 0,9 3 0,-4-2 0,4 1 0,0 0 0,0 0 0,1 1 0,-1-1 0,-4-4 0,3 3 0,-3-6 0,0 2 0,-1-3 0,-5-1 0,1 0 0,4 1 0,-4-4 0,4-1 0,-5-3 0,1 0 0,3 0 0,-2 0 0,7 0 0,-3 0 0,5 0 0,-1 0 0,-4 0 0,3 0 0,-3 0 0,0 0 0,3 0 0,-8 0 0,4-3 0,-5-1 0,1 0 0,-1-6 0,0 5 0,1-5 0,-1 3 0,0 0 0,0-1 0,5 1 0,-3-4 0,2 3 0,-3-3 0,4 0 0,-4 3 0,4-7 0,0 3 0,-4-2 0,5-6 0,-6 4 0,1-3 0,0 5 0,0-5 0,-4 4 0,4-4 0,-7 4 0,2 1 0,-2-5 0,-1 3 0,0-3 0,1 1 0,3-2 0,-2 0 0,2-4 0,-3 4 0,0 0 0,0-3 0,-1 7 0,1-3 0,-4 5 0,2 3 0,-6-3 0,3 7 0,-3-3 0,0 0 0,0 3 0,0-6 0,0 2 0,0-4 0,0 1 0,0-1 0,0-3 0,0 2 0,0-7 0,0 3 0,0-5 0,0 5 0,0-3 0,-4 3 0,0 0 0,-3 1 0,-1 0 0,1 4 0,-1-1 0,1 3 0,0 2 0,-3-4 0,2 1 0,-6 0 0,6-1 0,-6-4 0,2 4 0,-3-4 0,1 4 0,-1 1 0,1-1 0,-1 1 0,1 3 0,-1 0 0,-3 4 0,2-4 0,-7 2 0,7 2 0,-7 0 0,3 2 0,-5 1 0,-6-7 0,5 10 0,-5-6 0,11 4 0,-3 2 0,3-2 0,-4 3 0,4 0 0,-4 0 0,4 0 0,0 0 0,-3 0 0,7 0 0,-3 0 0,5 0 0,3 0 0,-2 0 0,5 0 0,-1 2 0,-1 2 0,5 3 0,-4-1 0,2-2 0,3 1 0,-6-1 0,7 2 0,-4-3 0,1 3 0,0-3 0,3 1 0,0-2 0</inkml:trace>
  <inkml:trace contextRef="#ctx0" brushRef="#br0" timeOffset="16100">5519 1167 24575,'0'6'0,"-6"0"0,1 7 0,-5-2 0,4 3 0,-5-1 0,7 3 0,-6-1 0,3 4 0,-1-5 0,-2 0 0,2 1 0,1 4 0,-1-4 0,1 4 0,3 0 0,-3-4 0,6 4 0,-6 0 0,3 0 0,-4 12 0,4 1 0,0 0 0,1-3 0,2-4 0,-6-5 0,6 3 0,-2-7 0,3 9 0,0-9 0,0 4 0,0-9 0,0 3 0,0-4 0,0 1 0,0 7 0,0-6 0,0 6 0,0-3 0,0-1 0,0-3 0,0 2 0,3-6 0,1 7 0,2-7 0,1 3 0,-1-4 0,4 1 0,-3-1 0,6 1 0,3 4 0,-1-3 0,4 3 0,0-3 0,1-1 0,-1 1 0,5 4 0,-9-4 0,8 3 0,-7-3 0,7 0 0,-8-1 0,9 1 0,-9-1 0,4-2 0,0 1 0,-4-5 0,4 6 0,-5-6 0,0 2 0,1 0 0,-1-2 0,0 2 0,1-3 0,-1 0 0,0 0 0,1 0 0,3 0 0,2 0 0,0 0 0,4 0 0,1 0 0,0 0 0,16 0 0,-14 0 0,8 0 0,-10-3 0,-1-2 0,-4-3 0,3-3 0,-3 2 0,5-7 0,-6 8 0,0-7 0,-4 7 0,-1-2 0,0-1 0,-3 4 0,2-4 0,-5 1 0,2 3 0,-4-3 0,4 0 0,-3 3 0,3-7 0,-3 4 0,1-9 0,2 3 0,-1-3 0,1 5 0,-2-5 0,-1 3 0,0-2 0,-3 7 0,-1-3 0,-3 3 0,0-3 0,0 0 0,0-1 0,0 1 0,0-1 0,0 1 0,0-1 0,0-4 0,0 4 0,0-8 0,0 3 0,-3-1 0,-1-2 0,-4 8 0,0-9 0,-3 4 0,2 0 0,-2 1 0,1 5 0,-2-1 0,1 1 0,-3 0 0,3 2 0,0-1 0,-3 2 0,3-1 0,-8-2 0,4 6 0,-9-8 0,-2 1 0,0 1 0,-5-4 0,7 9 0,0-3 0,0 0 0,-1 3 0,1-2 0,-1 2 0,1 1 0,-1 4 0,5-3 0,-3 2 0,7-2 0,-3 3 0,5-3 0,0 6 0,-1-2 0,1 3 0,-1 0 0,1 0 0,0 0 0,-1 0 0,1 0 0,-5 0 0,3 0 0,-7 0 0,3 0 0,-4 0 0,-1 0 0,1 4 0,-1 0 0,1 4 0,4 0 0,-4 0 0,9-1 0,-4 1 0,5-1 0,3 0 0,1-1 0,4 1 0,2-1 0,1-3 0,3-1 0</inkml:trace>
  <inkml:trace contextRef="#ctx0" brushRef="#br0" timeOffset="-21266">1146 818 24575,'0'-2'0,"30"-40"0,29-31 0,-10 11 0,-14 13 0,11-11 0,0 1 0,0 0 0</inkml:trace>
  <inkml:trace contextRef="#ctx0" brushRef="#br0" timeOffset="-19542">1456 412 24575,'0'5'0,"0"1"0,0 0 0,0 0 0,0 0 0,0 0 0,0 1 0,0-1 0,0 0 0,3 0 0,0 1 0,1-1 0,1 0 0,-4 0 0,5 4 0,-2 1 0,3 3 0,0 1 0,0-1 0,1 5 0,-1-4 0,1 4 0,-1-5 0,0-3 0,0 2 0,-4-6 0,3 3 0,-5-4 0,2 1 0,-3-1 0,2-3 0,-1 3 0,2-3 0,-3 3 0,0 0 0,2-3 0,-1 2 0,1-2 0,-2 3 0,0 0 0,0 0 0,0 0 0,3-3 0,-2 3 0,4-6 0,-4 6 0,1-3 0,-2 0 0,0-1 0</inkml:trace>
  <inkml:trace contextRef="#ctx0" brushRef="#br0" timeOffset="-18377">1284 671 24575,'8'0'0,"9"0"0,-9 0 0,10 0 0,-3 0 0,0 0 0,3 0 0,-8 0 0,4 0 0,-7 0 0,3 0 0,-4 0 0,4 0 0,-3 0 0,6 0 0,-6 0 0,7 0 0,-7 0 0,6 3 0,-6-2 0,3 2 0,-4-3 0,1 0 0,-4 0 0,0 0 0</inkml:trace>
  <inkml:trace contextRef="#ctx0" brushRef="#br0" timeOffset="-16895">1283 2575 24575,'0'12'0,"0"0"0,0 7 0,0-3 0,0 7 0,0-8 0,0 14 0,0-8 0,0 4 0,0-1 0,0-5 0,0 6 0,0 21 0,0-21 0,0 20 0,0-25 0,0 0 0,-4 3 0,3-7 0,-2 3 0,3-9 0,0 4 0,0-7 0,0 3 0,0-4 0,-3-3 0,2 0 0,-1-3 0</inkml:trace>
  <inkml:trace contextRef="#ctx0" brushRef="#br0" timeOffset="5034">1063 2418 24575,'0'6'0,"0"-3"0,0 9 0,0-2 0,0 5 0,-3 0 0,-1 1 0,-4 2 0,2-7 0,-2 12 0,1-11 0,2 6 0,-5-3 0,8 1 0,-11-1 0,11 2 0,-7-5 0,8 5 0,-3-7 0,4 4 0,0-3 0,0-1 0,0 0 0,0 0 0,0-3 0,0 3 0,0 0 0,0-3 0,0 3 0,0-4 0,0 4 0,0-3 0,0 13 0,0-8 0,0 9 0,0-7 0,0 0 0,0-3 0,0 3 0,0-4 0,3 1 0,1 2 0,2-5 0,1 5 0,0-2 0,0-1 0,0 4 0,0-3 0,0 3 0,0 0 0,3-3 0,-2 3 0,6-3 0,-7 0 0,7 2 0,-7-6 0,3 6 0,0-5 0,-3 2 0,3-3 0,-3-1 0,-1 4 0,4-3 0,-2 3 0,5-3 0,-2 0 0,3 0 0,-3 0 0,2 0 0,-2 0 0,3 0 0,1 0 0,-1 0 0,0 0 0,-3 0 0,3-3 0,-4 2 0,9-5 0,-4 2 0,9 0 0,-4-2 0,4 3 0,1-4 0,-6 0 0,4 0 0,-7 0 0,7 0 0,-7 0 0,2 0 0,-3 0 0,-5 0 0,4 0 0,-3 0 0,3 0 0,0 0 0,1 0 0,-1 0 0,0 0 0,-3 0 0,7 0 0,-7-3 0,8 2 0,-4-5 0,-1 2 0,0-4 0,0 1 0,1 0 0,-1 0 0,0-1 0,1 1 0,-1-3 0,0 2 0,-3-2 0,2 2 0,-5 2 0,1-1 0,-2 1 0,-1 0 0,0-1 0,0 1 0,-2 0 0,1-1 0,-4 1 0,2-4 0,-3 4 0,3-12 0,-2 6 0,6-12 0,-3 9 0,4-9 0,-3 4 0,2-4 0,-3 4 0,0 1 0,3 5 0,-7-1 0,4 4 0,-4 1 0,0 4 0,0 0 0,0 0 0,0-1 0,0 1 0,0 0 0,0-4 0,0-1 0,0 0 0,0-2 0,-4-3 0,0 1 0,-1-1 0,-1 3 0,2 2 0,0-3 0,-3-1 0,3 1 0,-3-1 0,0 4 0,0-2 0,1 6 0,-2-7 0,2 7 0,-4-3 0,3 3 0,-7 0 0,3-3 0,-3 2 0,-1-2 0,1 2 0,0-2 0,-1 2 0,1-3 0,-1 4 0,1 0 0,0 0 0,-1-1 0,1 1 0,-1 0 0,1 3 0,-5-3 0,4 3 0,-4 0 0,0-3 0,4 3 0,-9-1 0,4-2 0,0 7 0,-3-8 0,7 4 0,-3 0 0,5-3 0,0 6 0,-1-2 0,1 0 0,0 2 0,-1-2 0,1 3 0,-1 0 0,1 0 0,-7 0 0,1 0 0,-2 0 0,3 0 0,4 0 0,1 0 0,0 0 0,-1 0 0,1 0 0,0 0 0,3 0 0,1 0 0,0 0 0,3 0 0,-3 0 0,4 0 0,-1 0 0,1 0 0,3 0 0,0 0 0</inkml:trace>
  <inkml:trace contextRef="#ctx0" brushRef="#br0" timeOffset="7862">1239 253 24575,'-5'0'0,"-4"0"0,2 0 0,-6 0 0,3 0 0,-1 0 0,-7 4 0,10-1 0,-10 5 0,2-1 0,4 4 0,-13 0 0,12 3 0,-7-2 0,5 1 0,1-5 0,-1 6 0,4-3 0,-2 0 0,4 2 0,-4-5 0,5 6 0,-6-3 0,7 0 0,-4 2 0,4-2 0,1 0 0,-2 2 0,2-2 0,-2 3 0,2-3 0,2 2 0,-2-2 0,2 3 0,0 1 0,-3-5 0,7 4 0,-3-4 0,0 5 0,2-5 0,-2 4 0,3-4 0,-3 5 0,2-1 0,-2 0 0,3 5 0,0-3 0,0 2 0,0 1 0,0-3 0,0 7 0,0-8 0,0 4 0,0 0 0,0-4 0,0 4 0,0-5 0,0 1 0,0-1 0,0 0 0,3 1 0,1-1 0,2-3 0,2 2 0,-2-2 0,1 3 0,1 1 0,-1-1 0,3 0 0,1 1 0,4-1 0,-1 0 0,0 1 0,1-4 0,-1 2 0,5-4 0,-4 1 0,4-2 0,-5-1 0,1 0 0,3 1 0,-2-4 0,3 2 0,-1-5 0,-2 6 0,3-7 0,-1 7 0,-2-6 0,13 6 0,-12-7 0,13 4 0,-15-4 0,4 3 0,-4-2 0,-1 2 0,0-3 0,1 0 0,-1 0 0,0 0 0,1 0 0,-1 0 0,0 0 0,1 0 0,-1 0 0,0 0 0,1 0 0,-1 0 0,0 0 0,1-3 0,-1-1 0,0-4 0,1-2 0,-1 2 0,0-6 0,1 6 0,-1-5 0,0 1 0,1-2 0,5-6 0,-5 4 0,11-10 0,-9 6 0,9-8 0,-9 8 0,3-5 0,-8 10 0,2-4 0,-6 5 0,3-1 0,-4 1 0,0-1 0,0 1 0,0 0 0,0-1 0,1-4 0,-1-1 0,1-4 0,0 4 0,-4-9 0,3 12 0,-3-11 0,4 8 0,-4-5 0,0 5 0,-1 1 0,-2 5 0,2 0 0,-3 3 0,0 1 0,0 0 0,0 0 0,0-1 0,0-1 0,0 4 0,0-5 0,0 2 0,0-3 0,0-5 0,0 3 0,0-7 0,0 7 0,-3-3 0,2 5 0,-5 0 0,2 3 0,-3 1 0,1 4 0,3-1 0,-3 1 0,2 0 0,-5-1 0,1 1 0,-5-2 0,6 5 0,-7-4 0,3 3 0,-7-3 0,2 3 0,-3-3 0,5 6 0,-5-6 0,3 6 0,-2-2 0,-1-1 0,3 3 0,-3-3 0,5 4 0,-1 0 0,1 0 0,0 0 0,-1 0 0,1 0 0,3 0 0,-3 0 0,4 0 0,-5 0 0,1 0 0,0 0 0,-1 0 0,1 0 0,-1 0 0,1 0 0,0 0 0,-1 0 0,-6 0 0,5 0 0,-1 0 0,7 0 0,4 0 0,0 0 0,0 0 0,2 0 0,2 0 0</inkml:trace>
  <inkml:trace contextRef="#ctx0" brushRef="#br0" timeOffset="18059">1408 1287 24575,'0'14'0,"0"-3"0,0 8 0,0 0 0,0-4 0,0 25 0,0-16 0,0 16 0,0-10 0,0 1 0,0 5 0,0 1 0,0-1 0,0 0 0,0-5 0,0 4 0,0-9 0,0 4 0,0 5 0,0-13 0,0 8 0,0-16 0,0 1 0,0 3 0,0-2 0,0 3 0,0-5 0,0 0 0,0 5 0,0-4 0,0 4 0,0 0 0,0-3 0,0 2 0,0-3 0,0-5 0,0 0 0,0-4 0,0 1 0,0-1 0,0 0 0,0 0 0,0 0 0,0 0 0,0-1 0,0 1 0,0 0 0,0 1 0,0-1 0,0 0 0,0 0 0,0-1 0,0 1 0,0 0 0,0 0 0,0 0 0,0 1 0,0-1 0,0 0 0,3 0 0,-2 0 0,1 1 0,-2-1 0,0 0 0,0 0 0,3 0 0,-2 0 0,1 0 0,-2-1 0,3-1 0,-2 1 0,1-1 0,-2-1 0,0 0 0</inkml:trace>
  <inkml:trace contextRef="#ctx0" brushRef="#br0" timeOffset="19674">1778 2495 24575,'0'-14'0,"3"2"0,10-13 0,5 4 0,15-12 0,1 3 0,15-18 0,1 2 0,3-11 0,9-2 0,-21 10 0,-2 12 0,0 1 0,-3-5 0,23-27 0,-17 24 0,-9-3 0,30-20 0,-23 16 0,15-4 0,-22 5 0,5 13 0,-12-11 0,15 0 0,-5 2 0,1-5 0,2 10 0,-7-4 0,2 5 0,-4-1 0,-1 7 0,0 1 0,-1 0 0,-6 10 0,12-19 0,-12 22 0,7-16 0,-10 20 0,-3-7 0,-1 7 0,0-3 0,-1 5 0,1-1 0,-1 1 0,0 3 0,-2-3 0,1 6 0,-5-2 0,5 3 0,-6 0 0,7-3 0,-7 3 0,6-3 0,-6 3 0,7-3 0,-7 3 0,6-7 0,-2 7 0,0-7 0,3 6 0,-6-6 0,2 7 0,0-4 0,-3 8 0,3-3 0,-4 2 0,0-2 0,0 2 0,1-1 0,-1 1 0,0-2 0,0 0 0,0 3 0,-3-3 0,3 6 0,-3-6 0,3 3 0,0-1 0,-3-1 0,2 4 0,-4-2 0,2 3 0</inkml:trace>
  <inkml:trace contextRef="#ctx0" brushRef="#br0" timeOffset="21026">1995 705 24575,'12'0'0,"11"0"0,9 0 0,1 0 0,14 0 0,7 0 0,-12 0 0,20 0 0,-23 0 0,18 0 0,-6 0 0,6 0 0,-7 0 0,22 0 0,-28 0 0,32 0 0,-28 0 0,10 0 0,-1 0 0,-7 0 0,0 0 0,1 0 0,-7 0 0,9 0 0,-14 0 0,-2-3 0,-3 2 0,-17-2 0,12-1 0,-9-1 0,4 1 0,0-3 0,6 2 0,-4-4 0,9-4 0,-10 4 0,21-8 0,-22 9 0,16-5 0,-25 6 0,4 3 0,-5-3 0,-3 4 0,-1-1 0,-4 1 0,0 0 0,0 2 0,1-1 0,-1-1 0,-3 2 0,0-2 0</inkml:trace>
  <inkml:trace contextRef="#ctx0" brushRef="#br0" timeOffset="23355">2100 2936 24575,'28'0'0,"1"0"0,8 0 0,20 0 0,-21 0 0,56 0 0,-32 0 0,23 0 0,-11 0 0,-26 0 0,9 0 0,-17 0 0,11 0 0,-11 0 0,-1 0 0,-8 0 0,1 0 0,-4 0 0,4 0 0,-6 0 0,0 0 0,1 0 0,-5 0 0,-2 0 0,-3 0 0,-1 0 0,0 0 0,-3 0 0,-1 0 0,-4 0 0,1 0 0,-1 0 0,0 0 0,0 0 0,0 0 0,0 0 0,0 0 0,0 0 0,0 0 0,0 0 0,1 0 0,-1 0 0,4 0 0,0 0 0,5 0 0,-5 0 0,8 0 0,-6 0 0,7 0 0,-5 0 0,0 0 0,1-4 0,-1 4 0,-3-4 0,2 4 0,-6 0 0,3 0 0,-4 0 0,1 0 0,-1 0 0,-3 0 0,-1 0 0</inkml:trace>
  <inkml:trace contextRef="#ctx0" brushRef="#br0" timeOffset="25232">4115 1151 24575,'0'5'0,"0"9"0,0-5 0,0 13 0,0-6 0,0 4 0,0 20 0,0-21 0,0 26 0,0-19 0,0 10 0,0 1 0,0-1 0,0 0 0,0 1 0,4-6 0,-4 4 0,4-4 0,0 0 0,-3-2 0,2-4 0,-3-1 0,4 0 0,-3 1 0,2-5 0,-3 3 0,4-3 0,-3 0 0,2 3 0,-3-8 0,0 4 0,3-4 0,-2-5 0,2 4 0,-3-7 0,0 3 0,3-4 0,-2 0 0,2 1 0,-3-1 0,0 0 0,0 0 0,0 0 0,2 0 0,-1 0 0,2 1 0,-3-1 0,0 0 0,0 0 0,0 1 0,0-1 0,0 0 0,0 0 0,3 0 0,-3 0 0,3 0 0,-3 0 0,0 0 0,0 0 0,0 0 0,0 0 0,0 1 0,2-1 0,-1 0 0,2 0 0,-3 0 0,0 0 0,0-1 0,2-2 0,2 0 0,-1-3 0,-1 0 0</inkml:trace>
  <inkml:trace contextRef="#ctx0" brushRef="#br0" timeOffset="27240">4735 2604 24575,'0'-8'0,"19"-17"0,-8 12 0,21-20 0,-10 12 0,5-7 0,-1 6 0,1-4 0,-2 3 0,-3 2 0,2 0 0,-8 6 0,3 0 0,-5 4 0,-3 1 0,2 3 0,-6 0 0,3 3 0,-4-1 0,1 4 0,-1-5 0,0 6 0,0-6 0,0 2 0,1 1 0,-1-3 0,4 2 0,-3-2 0,6-1 0,-2 0 0,0 3 0,2-2 0,-6 2 0,7-3 0,-7 0 0,6 0 0,-2 0 0,0 1 0,2-2 0,-2-2 0,3 2 0,1-5 0,-5 5 0,4-2 0,-7 0 0,7 2 0,-7-2 0,3 6 0,-4-2 0,1 5 0,-4-4 0,2 4 0,-4-4 0,4 1 0,-2 1 0,0-2 0,3 1 0,-2 1 0,-1-3 0,2 5 0,-4-4 0,4 4 0,-5-4 0,3 5 0,-3-3 0</inkml:trace>
  <inkml:trace contextRef="#ctx0" brushRef="#br0" timeOffset="29331">4825 730 24575,'9'0'0,"6"0"0,1 0 0,10 6 0,-10-1 0,5 6 0,-6-4 0,-4-1 0,2-2 0,-2 2 0,-1-2 0,4 3 0,-7-1 0,6 1 0,-6 0 0,7 0 0,-1 2 0,2 2 0,-1-1 0,-1 1 0,-6-5 0,6 3 0,-6-4 0,2 3 0,-3-5 0,0 1 0,0 1 0,3-1 0,-2 2 0,2 0 0,-2-2 0,-1 1 0,0-1 0,0-1 0,1 3 0,-1-3 0,0 1 0,0 1 0,1-4 0,-1 5 0,0-6 0,0 6 0,1-3 0,-1 1 0,0 1 0,0-1 0,0-1 0,1 3 0,-1-3 0,0 1 0,-2 1 0,1-4 0,-1 4 0,2-4 0,-1 4 0,1-4 0,-2 4 0,1-4 0,-1 2 0,2-1 0,0 2 0,0-1 0,0 2 0,0-1 0,1 2 0,-1-2 0,0 1 0,-3-1 0,3-1 0,-3 2 0,4-1 0,-1 2 0,0-2 0,0 1 0,1-4 0,-1 4 0,-3-1 0,3 2 0,-3-3 0,3 3 0,1-3 0,-1 1 0,0 1 0,-3-1 0,3-1 0,-3 3 0,4-3 0,-2 0 0,-1 3 0,-2-6 0,-2 3 0</inkml:trace>
  <inkml:trace contextRef="#ctx0" brushRef="#br0" timeOffset="33545">0 1862 24575,'0'-6'0,"4"-3"0,0-2 0,2 0 0,1-2 0,8 1 0,-3-3 0,7 0 0,0 0 0,-3-4 0,7 2 0,-2-3 0,0 0 0,2 3 0,-2-3 0,3 3 0,1 1 0,-5 1 0,-1-1 0,-5 2 0,0 3 0,1 0 0,-5 4 0,0 1 0,-4 2 0,1 1 0,-4 6 0,0 0 0,-3 3 0,0 0 0,0 0 0,0 1 0,0-1 0,0 0 0,0 0 0,0 1 0,0 2 0,0-1 0,0 5 0,0-6 0,0 7 0,0-4 0,0 5 0,0-1 0,0 0 0,0 5 0,0-4 0,0 9 0,0-9 0,0 4 0,0 0 0,0-4 0,0 4 0,0-8 0,0 2 0,0-6 0,0 3 0,0-4 0,0 1 0,0-1 0,0 0 0,0 0 0,0 0 0,0-1 0,0-1 0,0-2 0</inkml:trace>
  <inkml:trace contextRef="#ctx0" brushRef="#br0" timeOffset="40396">2728 1773 24575,'9'0'0,"-2"0"0,2 0 0,-3 0 0,0 0 0,1 0 0,-1 0 0,0 0 0,0 0 0,-2 3 0,1 0 0,-4 3 0,4 0 0,-1 0 0,-1 1 0,3-1 0,-3 0 0,1 0 0,1 1 0,-4-1 0,2 0 0,-3 0 0,2 0 0,-1 1 0,2-1 0,-3 0 0,0 0 0,0 1 0,0-1 0,0 0 0,0 0 0,0 0 0,0 1 0,0-1 0,0 0 0,0 0 0,0 1 0,0-1 0,0 0 0,0 0 0,0 0 0,0 1 0,0-1 0,0 0 0,0 0 0,0 1 0,0-1 0,0 0 0,0 0 0,0 0 0,-3 1 0,0-1 0,-4 0 0,1-3 0,0 3 0,0-6 0,-1 6 0,1-3 0,0 1 0,-1 1 0,1-4 0,0 5 0,-4-2 0,3-1 0,-3 3 0,0-5 0,2 4 0,-2-4 0,4 5 0,0-6 0,-1 3 0,1 0 0,0-3 0,0 3 0,0-3 0,5 0 0,4 0 0,4 0 0,2 0 0,-3 0 0,4 0 0,0 0 0,5 0 0,3 0 0,-2 0 0,7 0 0,-7 3 0,7-2 0,-3 6 0,0-6 0,3 3 0,-3-4 0,4 0 0,-4 3 0,-1-3 0,-5 4 0,0-4 0,-3 0 0,2 0 0,-5 0 0,1 0 0,-3 0 0,0 0 0,0 0 0,0 0 0,0 0 0,0 0 0,0 0 0,1 0 0,-1 0 0,0 0 0,0 0 0,0 0 0,-2 2 0,-2-1 0,-2 1 0</inkml:trace>
  <inkml:trace contextRef="#ctx0" brushRef="#br0" timeOffset="43019">4360 1567 24575,'17'-3'0,"1"-1"0,-7-2 0,3 2 0,-3-6 0,3 8 0,-7-4 0,3 0 0,-3 4 0,-1-4 0,1 6 0,-4 2 0,0 1 0,0 0 0,-3 3 0,3-3 0,0 6 0,-2-2 0,1 2 0,-2-2 0,0-1 0,0 0 0,0 0 0,0 0 0,0 1 0,0-1 0,0 0 0,0 0 0,0 4 0,0 1 0,0 3 0,0 0 0,0 1 0,0 4 0,-3-4 0,-1 4 0,-3-5 0,3 0 0,-2-3 0,2 3 0,0-7 0,-2 3 0,6-4 0,-6 0 0,5 0 0,-4 1 0,4-1 0,-2 0 0,3 3 0,-3-5 0,3 4 0,-6-7 0,6 4 0,-6-4 0,6 4 0,-6-1 0,3-1 0,-1 3 0,-1-5 0,2 1 0,1-2 0,6 0 0,2 0 0,2 0 0,-1 0 0,-1 0 0,3 0 0,-1 0 0,5 0 0,-6 0 0,7 0 0,-4 0 0,1 0 0,2 0 0,-5 0 0,1 0 0,-2-2 0,-1 1 0,0-2 0,0 3 0,0 0 0,1 0 0,-1 0 0,0 0 0,0 0 0,-2-3 0,1 3 0,-1-3 0,-1 3 0,0 0 0</inkml:trace>
  <inkml:trace contextRef="#ctx0" brushRef="#br0" timeOffset="45240">5322 2485 24575,'0'9'0,"0"-3"0,0 7 0,0-3 0,0 4 0,-6-7 0,4 6 0,-8-6 0,10 8 0,-10 2 0,2-2 0,0-1 0,2 0 0,2-4 0,1 1 0,-1 3 0,-2-7 0,6 3 0,-3-4 0,3 0 0,-3 0 0,5-2 0,-2-4 0,10-1 0,5-2 0,0 3 0,4 0 0,0-4 0,-4 4 0,4-4 0,-5 4 0,1 0 0,-5 0 0,0 0 0,-4 0 0,1 0 0,-1 0 0,0 0 0,0 0 0,0 0 0,0 0 0,0 0 0,0 0 0,-1 0 0,2 0 0,-4 2 0,2-1 0,-4 4 0,2-1 0,0-1 0,-3 2 0,3-1 0,-3 2 0,0 0 0,0 4 0,0 1 0,0 3 0,0 0 0,0 1 0,0-1 0,0 0 0,0 1 0,0-5 0,0 0 0,0-4 0,0 1 0,0-1 0,0 0 0,0 0 0,0 0 0,-2-3 0,-2 0 0,-1-3 0,-5 0 0,3 0 0,-7 0 0,-1 0 0,-1 0 0,-7 0 0,7 0 0,-7 0 0,3 0 0,0 0 0,1-3 0,5-1 0,-1-1 0,4 2 0,1 0 0,4 3 0,0-3 0,2 0 0,-1 2 0,4-4 0,-2 5 0,3-3 0</inkml:trace>
  <inkml:trace contextRef="#ctx0" brushRef="#br0" timeOffset="46783">5363 2482 24575,'14'0'0,"-3"0"0,4 0 0,-1 0 0,1 0 0,-3 0 0,10 0 0,-14 0 0,10 0 0,-11 0 0,7 0 0,-4 0 0,1 0 0,-1 0 0,-4 0 0,0 0 0,3 0 0,-2 0 0,-1 0 0,-3 0 0</inkml:trace>
  <inkml:trace contextRef="#ctx0" brushRef="#br0" timeOffset="49544">5347 309 24575,'0'8'0,"0"-2"0,0 3 0,0-3 0,0 0 0,0 4 0,0-3 0,0 6 0,0-5 0,-3 5 0,2-6 0,-6 7 0,7-7 0,-4 2 0,4-2 0,-3-1 0,3 0 0,-3 0 0,3 1 0,0-1 0,-3 0 0,3 0 0,-3 0 0,3 0 0,0 1 0,0-1 0,0 0 0,-3 0 0,2 0 0,-1-1 0,2-4 0,3 1 0,0-5 0,3 3 0,0 0 0,0 0 0,0 0 0,0 0 0,1 0 0,-1 0 0,4 0 0,-3 0 0,6 0 0,-6 0 0,3 0 0,0 0 0,-3 0 0,3 0 0,-4 0 0,0 0 0,1 0 0,-1 0 0,-1 0 0,1 0 0,0 0 0,0 0 0,0 3 0,0 1 0,-2 2 0,1 0 0,-1 0 0,2 1 0,-3-1 0,3 0 0,-6 0 0,3 0 0,-3 0 0,3 1 0,-2-1 0,1 0 0,-2 0 0,0 1 0,0-1 0,0 0 0,0 0 0,0 1 0,0-1 0,0 0 0,0 0 0,0 1 0,0-1 0,0 0 0,0 0 0,0 0 0,0 0 0,0 0 0,0 0 0,0-1 0,-2-2 0,-1 0 0,-3-3 0,0 0 0,0 0 0,0 0 0,0 0 0,0 0 0,0 0 0,-1 0 0,-3 0 0,3 0 0,-6 0 0,5 0 0,-5 0 0,6 0 0,-7 0 0,7 0 0,-6 0 0,5 0 0,-5 0 0,6 0 0,-3 0 0,3 0 0,1 0 0,0 0 0,-1 0 0,1 0 0,0 0 0,0 0 0,3 0 0,1 0 0</inkml:trace>
  <inkml:trace contextRef="#ctx0" brushRef="#br0" timeOffset="51126">5362 307 24575,'12'0'0,"-3"0"0,9 0 0,-6 0 0,7 0 0,-2 0 0,-2 0 0,2 0 0,-2 0 0,-5 0 0,4 0 0,-7 0 0,3 0 0,-4 0 0,0 0 0,0 0 0,0 0 0,-3 3 0,0-3 0,-3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2T01:36:41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24575,'6'0'0,"0"0"0,8 0 0,-2-3 0,11-5 0,-7 0 0,7-4 0,-11 5 0,10-1 0,-6-3 0,4 3 0,-1-7 0,-8 10 0,7-8 0,-6 8 0,7-10 0,-5 7 0,-3-2 0,2 3 0,-6 3 0,3-2 0,-4 6 0,0-6 0,0 5 0,-2-4 0,1 5 0,-5-6 0,6 5 0,-3-4 0,3 4 0,-3-4 0,2 4 0,-4 1 0,1 3 0,-2 7 0,0 0 0,0 5 0,0-1 0,0 0 0,0 1 0,0-1 0,0 5 0,-3-4 0,2 9 0,-2-4 0,-1 4 0,0 0 0,-1 1 0,-2-1 0,2 1 0,1-1 0,-4 1 0,4-1 0,-1-4 0,-2 3 0,6-3 0,-6 0 0,6-1 0,-5-5 0,5 1 0,-5-1 0,5 0 0,-2 1 0,0-5 0,2 4 0,-2-7 0,3 3 0,0-4 0,0 0 0,0-3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2T01:35:57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24575,'10'0'0,"5"0"0,0 0 0,8 0 0,-3 0 0,5 0 0,-1 0 0,0 0 0,-4 0 0,-1 4 0,-5 0 0,0 3 0,-2 3 0,4 1 0,-8-1 0,5 0 0,-4 0 0,-1-3 0,1 3 0,-2-1 0,-1-1 0,1 1 0,0 1 0,-4-3 0,3 3 0,-5-4 0,5 3 0,-6-2 0,3 2 0,-3-3 0,0 0 0,0 0 0,0 0 0,0 0 0,0 0 0,0 0 0,0 0 0,0 0 0,0 0 0,0 0 0,0 0 0,0 0 0,0 0 0,0 1 0,0-1 0,0 0 0,0 0 0,0-1 0,-3-1 0,2 1 0,-4-2 0,2 3 0,-1 1 0,-1-1 0,1 0 0,1 0 0,-3 0 0,3 0 0,-4 1 0,1-1 0,0 0 0,-1 0 0,4 1 0,-3-1 0,3 0 0,-4-2 0,-3 2 0,3-3 0,-3 4 0,4-1 0,-4 1 0,3-1 0,-7-2 0,3 2 0,-3-2 0,0 3 0,-1 0 0,4-3 0,-6 3 0,8-3 0,-9 3 0,7 0 0,1-3 0,0 2 0,0-2 0,3-1 0,-1 3 0,3-5 0,2 2 0,-3-3 0,0 2 0,0-1 0,0 1 0,1-2 0,1 0 0,2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5DED5B-E676-4447-AA84-0A286DB4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Doku.dotx</Template>
  <TotalTime>0</TotalTime>
  <Pages>18</Pages>
  <Words>3127</Words>
  <Characters>19704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Neuhold</dc:creator>
  <cp:keywords/>
  <dc:description/>
  <cp:lastModifiedBy>Michael Neuhold</cp:lastModifiedBy>
  <cp:revision>391</cp:revision>
  <dcterms:created xsi:type="dcterms:W3CDTF">2019-12-01T18:45:00Z</dcterms:created>
  <dcterms:modified xsi:type="dcterms:W3CDTF">2019-12-02T01:37:00Z</dcterms:modified>
</cp:coreProperties>
</file>