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-1133943515"/>
        <w:docPartObj>
          <w:docPartGallery w:val="Table of Contents"/>
          <w:docPartUnique/>
        </w:docPartObj>
      </w:sdtPr>
      <w:sdtEndPr>
        <w:rPr>
          <w:noProof/>
          <w:lang w:val="de-AT"/>
        </w:rPr>
      </w:sdtEndPr>
      <w:sdtContent>
        <w:p w:rsidR="00AC3FDE" w:rsidRDefault="00AC3FD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76651E" w:rsidRDefault="00AC3FD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0933684" w:history="1">
            <w:r w:rsidR="0076651E" w:rsidRPr="008854C2">
              <w:rPr>
                <w:rStyle w:val="Hyperlink"/>
                <w:noProof/>
              </w:rPr>
              <w:t>1.</w:t>
            </w:r>
            <w:r w:rsidR="0076651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76651E" w:rsidRPr="008854C2">
              <w:rPr>
                <w:rStyle w:val="Hyperlink"/>
                <w:noProof/>
              </w:rPr>
              <w:t>Lösungsidee</w:t>
            </w:r>
            <w:r w:rsidR="0076651E">
              <w:rPr>
                <w:noProof/>
                <w:webHidden/>
              </w:rPr>
              <w:tab/>
            </w:r>
            <w:r w:rsidR="0076651E">
              <w:rPr>
                <w:noProof/>
                <w:webHidden/>
              </w:rPr>
              <w:fldChar w:fldCharType="begin"/>
            </w:r>
            <w:r w:rsidR="0076651E">
              <w:rPr>
                <w:noProof/>
                <w:webHidden/>
              </w:rPr>
              <w:instrText xml:space="preserve"> PAGEREF _Toc30933684 \h </w:instrText>
            </w:r>
            <w:r w:rsidR="0076651E">
              <w:rPr>
                <w:noProof/>
                <w:webHidden/>
              </w:rPr>
            </w:r>
            <w:r w:rsidR="0076651E">
              <w:rPr>
                <w:noProof/>
                <w:webHidden/>
              </w:rPr>
              <w:fldChar w:fldCharType="separate"/>
            </w:r>
            <w:r w:rsidR="0076651E">
              <w:rPr>
                <w:noProof/>
                <w:webHidden/>
              </w:rPr>
              <w:t>2</w:t>
            </w:r>
            <w:r w:rsidR="0076651E">
              <w:rPr>
                <w:noProof/>
                <w:webHidden/>
              </w:rPr>
              <w:fldChar w:fldCharType="end"/>
            </w:r>
          </w:hyperlink>
        </w:p>
        <w:p w:rsidR="0076651E" w:rsidRDefault="0076651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30933685" w:history="1">
            <w:r w:rsidRPr="008854C2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8854C2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1E" w:rsidRDefault="0076651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30933686" w:history="1">
            <w:r w:rsidRPr="008854C2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8854C2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FDE" w:rsidRDefault="00AC3FDE">
          <w:r>
            <w:rPr>
              <w:b/>
              <w:bCs/>
              <w:noProof/>
            </w:rPr>
            <w:fldChar w:fldCharType="end"/>
          </w:r>
        </w:p>
      </w:sdtContent>
    </w:sdt>
    <w:p w:rsidR="00BE720A" w:rsidRDefault="00BE720A">
      <w:r>
        <w:br w:type="page"/>
      </w:r>
    </w:p>
    <w:p w:rsidR="00F21BD9" w:rsidRDefault="00BE720A" w:rsidP="005A56D7">
      <w:pPr>
        <w:pStyle w:val="berschrift1"/>
        <w:numPr>
          <w:ilvl w:val="0"/>
          <w:numId w:val="1"/>
        </w:numPr>
      </w:pPr>
      <w:bookmarkStart w:id="0" w:name="_Toc30933684"/>
      <w:r>
        <w:lastRenderedPageBreak/>
        <w:t>Lösungsidee</w:t>
      </w:r>
      <w:bookmarkEnd w:id="0"/>
    </w:p>
    <w:p w:rsidR="00BE720A" w:rsidRDefault="00BE720A"/>
    <w:p w:rsidR="000D2D05" w:rsidRDefault="005A1174" w:rsidP="000D2D05">
      <w:pPr>
        <w:ind w:left="360"/>
        <w:jc w:val="both"/>
      </w:pPr>
      <w:r>
        <w:t xml:space="preserve">Es soll der </w:t>
      </w:r>
      <w:r w:rsidR="00F5241A">
        <w:t>(</w:t>
      </w:r>
      <w:r>
        <w:t>bereits in der Übung begonnene</w:t>
      </w:r>
      <w:r w:rsidR="00F5241A">
        <w:t>)</w:t>
      </w:r>
      <w:r>
        <w:t xml:space="preserve"> Grafikeditor</w:t>
      </w:r>
      <w:r w:rsidR="00A9216F">
        <w:t xml:space="preserve"> </w:t>
      </w:r>
      <w:r>
        <w:t xml:space="preserve">um eine Navigationsleiste sowie einige </w:t>
      </w:r>
      <w:r w:rsidR="00004599">
        <w:t>brauchbare</w:t>
      </w:r>
      <w:r>
        <w:t xml:space="preserve"> Funktionen erweitert werden. </w:t>
      </w:r>
      <w:r w:rsidR="00DE5489">
        <w:t xml:space="preserve">Nach der Übungseinheit konnten bereits einzelne Shapes ausgewählt und gezeichnet (aufgezogen) werden. </w:t>
      </w:r>
      <w:r w:rsidR="007321E4">
        <w:t xml:space="preserve">In weiterer Folge wurden Menüpunkte wie Pen, </w:t>
      </w:r>
      <w:proofErr w:type="spellStart"/>
      <w:r w:rsidR="007321E4">
        <w:t>Brush</w:t>
      </w:r>
      <w:proofErr w:type="spellEnd"/>
      <w:r w:rsidR="007321E4">
        <w:t>, Background hinzugefügt, mit denen die Farben der nächsten Figur sowie der Hintergrund der gesamten Appli</w:t>
      </w:r>
      <w:r w:rsidR="003325AB">
        <w:t>k</w:t>
      </w:r>
      <w:r w:rsidR="007321E4">
        <w:t xml:space="preserve">ation geändert werden </w:t>
      </w:r>
      <w:r w:rsidR="003325AB">
        <w:t>können</w:t>
      </w:r>
      <w:r w:rsidR="007321E4">
        <w:t>.</w:t>
      </w:r>
      <w:r w:rsidR="002E521F">
        <w:t xml:space="preserve"> </w:t>
      </w:r>
    </w:p>
    <w:p w:rsidR="00324B08" w:rsidRDefault="00324B08" w:rsidP="000D2D05">
      <w:pPr>
        <w:ind w:left="360"/>
        <w:jc w:val="both"/>
      </w:pPr>
    </w:p>
    <w:p w:rsidR="00113164" w:rsidRDefault="00324B08" w:rsidP="00222C78">
      <w:pPr>
        <w:ind w:left="360"/>
        <w:jc w:val="both"/>
      </w:pPr>
      <w:r>
        <w:t xml:space="preserve">In weiterer Folge wurde eine Sidebar implementiert, mit der ebenfalls die Shapes ausgewählt werden können. </w:t>
      </w:r>
      <w:r w:rsidR="004A28EC">
        <w:t>Die derzeit Ausgewählte Shape wird immer optisch in der Farbe gelb hervorgehoben.</w:t>
      </w:r>
      <w:r w:rsidR="00634952">
        <w:t xml:space="preserve"> </w:t>
      </w:r>
      <w:r w:rsidR="00D87AA9">
        <w:t xml:space="preserve">Die Sidebar wurde mit einem fix positionierten </w:t>
      </w:r>
      <w:proofErr w:type="spellStart"/>
      <w:r w:rsidR="00D87AA9">
        <w:t>Rectangle</w:t>
      </w:r>
      <w:proofErr w:type="spellEnd"/>
      <w:r w:rsidR="00D87AA9">
        <w:t xml:space="preserve"> gezeichnet. Wenn der Benutzer das Fenster vergrößern oder verkleinern sollte, so wird der </w:t>
      </w:r>
      <w:proofErr w:type="spellStart"/>
      <w:r w:rsidR="00D87AA9">
        <w:t>Eventlistener</w:t>
      </w:r>
      <w:proofErr w:type="spellEnd"/>
      <w:r w:rsidR="00D87AA9">
        <w:t xml:space="preserve"> </w:t>
      </w:r>
      <w:proofErr w:type="spellStart"/>
      <w:r w:rsidR="00D87AA9">
        <w:t>on_size</w:t>
      </w:r>
      <w:proofErr w:type="spellEnd"/>
      <w:r w:rsidR="00D87AA9">
        <w:t xml:space="preserve"> angestoßen und die Navigationsleiste wird auf die neue Höhe des Fensters angepasst. </w:t>
      </w:r>
      <w:r w:rsidR="00DA5E8B">
        <w:t xml:space="preserve">Die Breite bleibt immer konstant bei 40px. </w:t>
      </w:r>
      <w:r w:rsidR="00711F32">
        <w:t xml:space="preserve">Die Icons in der Navigationsleiste wurden ebenfalls fix positioniert und haben eine Größe von 20 x 20 </w:t>
      </w:r>
      <w:proofErr w:type="spellStart"/>
      <w:r w:rsidR="00711F32">
        <w:t>px</w:t>
      </w:r>
      <w:proofErr w:type="spellEnd"/>
      <w:r w:rsidR="00711F32">
        <w:t xml:space="preserve">. </w:t>
      </w:r>
      <w:r w:rsidR="00222C78">
        <w:t xml:space="preserve">Selbstverständlich wird die aktuelle Shape in der Sidebar auch aktualisiert, wenn der Benutzer diese über das obere Menü ändert. </w:t>
      </w:r>
    </w:p>
    <w:p w:rsidR="0037003B" w:rsidRDefault="0037003B" w:rsidP="00222C78">
      <w:pPr>
        <w:ind w:left="360"/>
        <w:jc w:val="both"/>
      </w:pPr>
    </w:p>
    <w:p w:rsidR="0037003B" w:rsidRDefault="00457EFA" w:rsidP="00222C78">
      <w:pPr>
        <w:ind w:left="360"/>
        <w:jc w:val="both"/>
      </w:pPr>
      <w:r>
        <w:t>Für eine Selektion einer Shape wurde ein eigenes Symbol (Pfeil) eingeführt</w:t>
      </w:r>
      <w:r w:rsidR="00035CBC">
        <w:t xml:space="preserve">. </w:t>
      </w:r>
      <w:r w:rsidR="0004465D">
        <w:t xml:space="preserve">Dieser Menüpunkt ist sowohl im oberen Menü als auch im linken Menü auswählbar. </w:t>
      </w:r>
      <w:r w:rsidR="00EB0CC9">
        <w:t xml:space="preserve">Nach der Selektion einer Shape mit dem Selektionstool wird die ausgewählte Shape mit einem eigenen </w:t>
      </w:r>
      <w:proofErr w:type="spellStart"/>
      <w:r w:rsidR="00EB0CC9">
        <w:t>unique_ptr</w:t>
      </w:r>
      <w:proofErr w:type="spellEnd"/>
      <w:r w:rsidR="00EB0CC9">
        <w:t xml:space="preserve"> behandelt und somit aus dem </w:t>
      </w:r>
      <w:proofErr w:type="spellStart"/>
      <w:r w:rsidR="00EB0CC9">
        <w:t>shapes</w:t>
      </w:r>
      <w:proofErr w:type="spellEnd"/>
      <w:r w:rsidR="00EB0CC9">
        <w:t xml:space="preserve"> </w:t>
      </w:r>
      <w:proofErr w:type="spellStart"/>
      <w:r w:rsidR="00EB0CC9">
        <w:t>vektor</w:t>
      </w:r>
      <w:proofErr w:type="spellEnd"/>
      <w:r w:rsidR="00EB0CC9">
        <w:t xml:space="preserve"> entfernt. </w:t>
      </w:r>
      <w:r w:rsidR="00837BC5">
        <w:t xml:space="preserve">Zeitgleich werden die Eckpunkte der ausgewählten Shape (4 x 4 </w:t>
      </w:r>
      <w:proofErr w:type="spellStart"/>
      <w:r w:rsidR="00837BC5">
        <w:t>px</w:t>
      </w:r>
      <w:proofErr w:type="spellEnd"/>
      <w:r w:rsidR="00837BC5">
        <w:t xml:space="preserve"> </w:t>
      </w:r>
      <w:proofErr w:type="spellStart"/>
      <w:r w:rsidR="00837BC5">
        <w:t>rectangles</w:t>
      </w:r>
      <w:proofErr w:type="spellEnd"/>
      <w:r w:rsidR="00837BC5">
        <w:t xml:space="preserve">) eingezeichnet. </w:t>
      </w:r>
      <w:r w:rsidR="008707AF">
        <w:t xml:space="preserve">Diese Selektionsmarker werden in einem eigenen </w:t>
      </w:r>
      <w:proofErr w:type="spellStart"/>
      <w:r w:rsidR="008707AF">
        <w:t>unique_ptr</w:t>
      </w:r>
      <w:proofErr w:type="spellEnd"/>
      <w:r w:rsidR="008707AF">
        <w:t xml:space="preserve"> </w:t>
      </w:r>
      <w:proofErr w:type="spellStart"/>
      <w:r w:rsidR="008707AF">
        <w:t>vektor</w:t>
      </w:r>
      <w:proofErr w:type="spellEnd"/>
      <w:r w:rsidR="008707AF">
        <w:t xml:space="preserve"> verwaltet. </w:t>
      </w:r>
      <w:r w:rsidR="00B6635E">
        <w:t>Sollte der Benutzer ein anderes Too</w:t>
      </w:r>
      <w:r w:rsidR="00F465AF">
        <w:t>l auswählen, so wird die selektierte Shape wieder in den Vektor hinzugefügt und die Selektion</w:t>
      </w:r>
      <w:r w:rsidR="00C140AE">
        <w:t>s</w:t>
      </w:r>
      <w:r w:rsidR="00F465AF">
        <w:t xml:space="preserve">marker gelöscht. </w:t>
      </w:r>
    </w:p>
    <w:p w:rsidR="003C43B8" w:rsidRDefault="003C43B8" w:rsidP="00222C78">
      <w:pPr>
        <w:ind w:left="360"/>
        <w:jc w:val="both"/>
      </w:pPr>
    </w:p>
    <w:p w:rsidR="003C43B8" w:rsidRDefault="00487767" w:rsidP="00222C78">
      <w:pPr>
        <w:ind w:left="360"/>
        <w:jc w:val="both"/>
      </w:pPr>
      <w:r>
        <w:t xml:space="preserve">Wenn eine Shape mit dem selektiert wurde, so können die Operationen Cut, </w:t>
      </w:r>
      <w:proofErr w:type="spellStart"/>
      <w:r>
        <w:t>Copy</w:t>
      </w:r>
      <w:proofErr w:type="spellEnd"/>
      <w:r>
        <w:t xml:space="preserve"> und Paste auf sie angewandt werden. </w:t>
      </w:r>
      <w:r w:rsidR="006A7B76">
        <w:t xml:space="preserve">Dazu wurde ein </w:t>
      </w:r>
      <w:proofErr w:type="spellStart"/>
      <w:r w:rsidR="006A7B76">
        <w:t>unique_ptr</w:t>
      </w:r>
      <w:proofErr w:type="spellEnd"/>
      <w:r w:rsidR="006A7B76">
        <w:t xml:space="preserve"> </w:t>
      </w:r>
      <w:proofErr w:type="spellStart"/>
      <w:r w:rsidR="006A7B76">
        <w:t>clipboard_shape</w:t>
      </w:r>
      <w:proofErr w:type="spellEnd"/>
      <w:r w:rsidR="006A7B76">
        <w:t xml:space="preserve"> </w:t>
      </w:r>
      <w:proofErr w:type="spellStart"/>
      <w:r w:rsidR="006A7B76">
        <w:t>eingefürt</w:t>
      </w:r>
      <w:proofErr w:type="spellEnd"/>
      <w:r w:rsidR="006A7B76">
        <w:t xml:space="preserve">, der eine Shape in der Zwischenablage verwaltet. </w:t>
      </w:r>
      <w:r w:rsidR="008F73A9">
        <w:t xml:space="preserve">Wenn die die Operation </w:t>
      </w:r>
      <w:proofErr w:type="spellStart"/>
      <w:r w:rsidR="00CB5D54">
        <w:t>cut</w:t>
      </w:r>
      <w:proofErr w:type="spellEnd"/>
      <w:r w:rsidR="00CB5D54">
        <w:t xml:space="preserve"> durchgeführt werden soll, so wird eine Ressourcenübergabe der </w:t>
      </w:r>
      <w:proofErr w:type="spellStart"/>
      <w:r w:rsidR="00CB5D54">
        <w:t>unique_ptr</w:t>
      </w:r>
      <w:proofErr w:type="spellEnd"/>
      <w:r w:rsidR="00CB5D54">
        <w:t xml:space="preserve"> </w:t>
      </w:r>
      <w:r w:rsidR="00E2459F">
        <w:t>(</w:t>
      </w:r>
      <w:proofErr w:type="spellStart"/>
      <w:r w:rsidR="00E2459F">
        <w:t>selected_shape</w:t>
      </w:r>
      <w:proofErr w:type="spellEnd"/>
      <w:r w:rsidR="00E2459F">
        <w:t xml:space="preserve"> -&gt; </w:t>
      </w:r>
      <w:proofErr w:type="spellStart"/>
      <w:r w:rsidR="00E2459F">
        <w:t>clipboard_shape</w:t>
      </w:r>
      <w:proofErr w:type="spellEnd"/>
      <w:r w:rsidR="00E2459F">
        <w:t xml:space="preserve">) </w:t>
      </w:r>
      <w:r w:rsidR="00CB5D54">
        <w:t xml:space="preserve">durchgeführt. </w:t>
      </w:r>
      <w:r w:rsidR="000F5E8E">
        <w:t xml:space="preserve">Für die </w:t>
      </w:r>
      <w:proofErr w:type="spellStart"/>
      <w:r w:rsidR="000F5E8E">
        <w:t>Copy</w:t>
      </w:r>
      <w:proofErr w:type="spellEnd"/>
      <w:r w:rsidR="000F5E8E">
        <w:t xml:space="preserve"> Funktion hingegen ist jedoch die Implementierung einer neuen </w:t>
      </w:r>
      <w:r w:rsidR="00275147">
        <w:t>Methode</w:t>
      </w:r>
      <w:r w:rsidR="000F5E8E">
        <w:t xml:space="preserve"> pro Shape notwendig. </w:t>
      </w:r>
      <w:r w:rsidR="00275147">
        <w:t>Diese Methode</w:t>
      </w:r>
      <w:r w:rsidR="00D718A3">
        <w:t xml:space="preserve"> </w:t>
      </w:r>
      <w:r w:rsidR="0015729B">
        <w:t>erstellt eine Kopie der eigenen Shape und retourniert den ents</w:t>
      </w:r>
      <w:r w:rsidR="00335096">
        <w:t>t</w:t>
      </w:r>
      <w:r w:rsidR="0015729B">
        <w:t xml:space="preserve">andenen </w:t>
      </w:r>
      <w:proofErr w:type="spellStart"/>
      <w:r w:rsidR="0015729B">
        <w:t>unique_ptr</w:t>
      </w:r>
      <w:proofErr w:type="spellEnd"/>
      <w:r w:rsidR="0015729B">
        <w:t xml:space="preserve">. </w:t>
      </w:r>
      <w:r w:rsidR="004D0D67">
        <w:t xml:space="preserve">Nach dieser Operation wird die Selektion der Shape aufgehoben. </w:t>
      </w:r>
      <w:r w:rsidR="007D45FF">
        <w:t xml:space="preserve">Die Shape wird natürlich wieder </w:t>
      </w:r>
      <w:r w:rsidR="00873B82">
        <w:t>dem</w:t>
      </w:r>
      <w:r w:rsidR="007D45FF">
        <w:t xml:space="preserve"> </w:t>
      </w:r>
      <w:proofErr w:type="spellStart"/>
      <w:r w:rsidR="007D45FF">
        <w:t>sha</w:t>
      </w:r>
      <w:r w:rsidR="002E56DC">
        <w:t>p</w:t>
      </w:r>
      <w:r w:rsidR="007D45FF">
        <w:t>es</w:t>
      </w:r>
      <w:proofErr w:type="spellEnd"/>
      <w:r w:rsidR="007D45FF">
        <w:t xml:space="preserve"> </w:t>
      </w:r>
      <w:proofErr w:type="spellStart"/>
      <w:r w:rsidR="007D45FF">
        <w:t>vector</w:t>
      </w:r>
      <w:proofErr w:type="spellEnd"/>
      <w:r w:rsidR="007D45FF">
        <w:t xml:space="preserve"> </w:t>
      </w:r>
      <w:r w:rsidR="00873B82">
        <w:t>hinzugefügt</w:t>
      </w:r>
      <w:r w:rsidR="007D45FF">
        <w:t>.</w:t>
      </w:r>
      <w:r w:rsidR="004D0D67">
        <w:t xml:space="preserve"> </w:t>
      </w:r>
      <w:r w:rsidR="003F33E4">
        <w:t xml:space="preserve">Dieser </w:t>
      </w:r>
      <w:proofErr w:type="spellStart"/>
      <w:r w:rsidR="003F33E4">
        <w:t>unique_ptr</w:t>
      </w:r>
      <w:proofErr w:type="spellEnd"/>
      <w:r w:rsidR="003F33E4">
        <w:t xml:space="preserve"> wird wiederum dem </w:t>
      </w:r>
      <w:proofErr w:type="spellStart"/>
      <w:r w:rsidR="003F33E4">
        <w:t>clipboard_ptr</w:t>
      </w:r>
      <w:proofErr w:type="spellEnd"/>
      <w:r w:rsidR="003F33E4">
        <w:t xml:space="preserve"> zugewiesen. </w:t>
      </w:r>
      <w:r w:rsidR="00A93C33">
        <w:t>Sollte die Funktion Paste ausgeführt werden, so wird die Shape aus dem „Clipboard</w:t>
      </w:r>
      <w:bookmarkStart w:id="1" w:name="_GoBack"/>
      <w:bookmarkEnd w:id="1"/>
      <w:r w:rsidR="00A93C33">
        <w:t>“ dem s</w:t>
      </w:r>
      <w:proofErr w:type="spellStart"/>
      <w:r w:rsidR="00A93C33">
        <w:t>hapes</w:t>
      </w:r>
      <w:proofErr w:type="spellEnd"/>
      <w:r w:rsidR="00A93C33">
        <w:t xml:space="preserve"> </w:t>
      </w:r>
      <w:proofErr w:type="spellStart"/>
      <w:r w:rsidR="00A93C33">
        <w:t>vector</w:t>
      </w:r>
      <w:proofErr w:type="spellEnd"/>
      <w:r w:rsidR="00A93C33">
        <w:t xml:space="preserve"> hinzugefügt. </w:t>
      </w:r>
    </w:p>
    <w:p w:rsidR="000D2D05" w:rsidRDefault="000D2D05" w:rsidP="000D2D05">
      <w:pPr>
        <w:ind w:left="360"/>
        <w:jc w:val="both"/>
      </w:pPr>
    </w:p>
    <w:p w:rsidR="000D2D05" w:rsidRDefault="000D2D05" w:rsidP="000D2D05">
      <w:pPr>
        <w:ind w:left="360"/>
        <w:jc w:val="both"/>
      </w:pPr>
    </w:p>
    <w:p w:rsidR="00B55B72" w:rsidRDefault="00B55B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E720A" w:rsidRDefault="00BE720A" w:rsidP="004702DB">
      <w:pPr>
        <w:pStyle w:val="berschrift1"/>
        <w:numPr>
          <w:ilvl w:val="0"/>
          <w:numId w:val="1"/>
        </w:numPr>
      </w:pPr>
      <w:bookmarkStart w:id="2" w:name="_Toc30933685"/>
      <w:r>
        <w:lastRenderedPageBreak/>
        <w:t>Code</w:t>
      </w:r>
      <w:bookmarkEnd w:id="2"/>
    </w:p>
    <w:p w:rsidR="00BE720A" w:rsidRDefault="00BE720A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52DC" w:rsidRPr="00095F0F" w:rsidTr="007552DC">
        <w:tc>
          <w:tcPr>
            <w:tcW w:w="9062" w:type="dxa"/>
          </w:tcPr>
          <w:p w:rsidR="007552DC" w:rsidRPr="00095F0F" w:rsidRDefault="000C06FB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95F0F">
              <w:rPr>
                <w:b/>
                <w:bCs/>
                <w:sz w:val="20"/>
                <w:szCs w:val="20"/>
              </w:rPr>
              <w:t>Main.h</w:t>
            </w:r>
            <w:proofErr w:type="spellEnd"/>
          </w:p>
        </w:tc>
      </w:tr>
      <w:tr w:rsidR="007552DC" w:rsidRPr="00095F0F" w:rsidTr="007552DC">
        <w:tc>
          <w:tcPr>
            <w:tcW w:w="9062" w:type="dxa"/>
          </w:tcPr>
          <w:p w:rsidR="00E8194A" w:rsidRPr="00095F0F" w:rsidRDefault="00E8194A" w:rsidP="00E8194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#include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appl.h</w:t>
            </w:r>
            <w:proofErr w:type="spell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</w:p>
          <w:p w:rsidR="00E8194A" w:rsidRPr="00095F0F" w:rsidRDefault="00E8194A" w:rsidP="00E8194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E8194A" w:rsidRPr="00095F0F" w:rsidRDefault="00E8194A" w:rsidP="00E8194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int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main(</w:t>
            </w:r>
            <w:proofErr w:type="gram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int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argc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char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argv</w:t>
            </w:r>
            <w:proofErr w:type="spell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[]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:rsidR="00E8194A" w:rsidRPr="00095F0F" w:rsidRDefault="00E8194A" w:rsidP="00E8194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app;</w:t>
            </w:r>
          </w:p>
          <w:p w:rsidR="00E8194A" w:rsidRPr="00095F0F" w:rsidRDefault="00E8194A" w:rsidP="00E8194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app.run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argc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argv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7552DC" w:rsidRPr="00095F0F" w:rsidRDefault="00E8194A" w:rsidP="000A0C8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</w:tbl>
    <w:p w:rsidR="007552DC" w:rsidRDefault="007552DC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52DC" w:rsidRPr="00095F0F" w:rsidTr="007552DC">
        <w:tc>
          <w:tcPr>
            <w:tcW w:w="9062" w:type="dxa"/>
          </w:tcPr>
          <w:p w:rsidR="007552DC" w:rsidRPr="00095F0F" w:rsidRDefault="007226F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95F0F">
              <w:rPr>
                <w:b/>
                <w:bCs/>
                <w:sz w:val="20"/>
                <w:szCs w:val="20"/>
              </w:rPr>
              <w:t>Shapes.h</w:t>
            </w:r>
            <w:proofErr w:type="spellEnd"/>
          </w:p>
        </w:tc>
      </w:tr>
      <w:tr w:rsidR="007552DC" w:rsidRPr="00095F0F" w:rsidTr="007552DC">
        <w:tc>
          <w:tcPr>
            <w:tcW w:w="9062" w:type="dxa"/>
          </w:tcPr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#pragma </w:t>
            </w:r>
            <w:r w:rsidRPr="00095F0F">
              <w:rPr>
                <w:rFonts w:ascii="Menlo" w:hAnsi="Menlo" w:cs="Menlo"/>
                <w:color w:val="FF0000"/>
                <w:sz w:val="16"/>
                <w:szCs w:val="16"/>
                <w:lang w:val="en-US"/>
              </w:rPr>
              <w:t>once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#include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&lt;ml5/ml5.h&gt;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struct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 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ml5::object {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using context = ml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5::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paint_event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context_t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shape(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point,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&amp; pen,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&amp; brush);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context&amp; con);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auto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contains(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pos)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noexcept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-&gt;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bool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auto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empty(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noexcept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-&gt;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bool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set_right_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bottom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point);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move(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offset);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&amp;pen);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&amp;brush);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virtual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&lt;shape&gt;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create_copy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 =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wxRect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pen;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brush;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private: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virtual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draw_(context&amp;)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============= line ============ */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struct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line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final 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shape {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using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&lt;shape&gt;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create_copy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private: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draw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_(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context&amp;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override;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============= ellipse ============ */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struct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ellipse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final 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shape {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using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&lt;shape&gt;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create_copy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private: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draw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_(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context&amp;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override;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lastRenderedPageBreak/>
              <w:t>};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============= rectangle ============ */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struct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rectangle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final 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shape {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using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&lt;shape&gt;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create_copy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private: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draw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_(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context&amp;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override;</w:t>
            </w:r>
          </w:p>
          <w:p w:rsidR="00EE20BD" w:rsidRPr="00095F0F" w:rsidRDefault="00EE20BD" w:rsidP="00EE20B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:rsidR="007552DC" w:rsidRPr="00095F0F" w:rsidRDefault="007552DC" w:rsidP="00505D05">
            <w:pPr>
              <w:rPr>
                <w:sz w:val="16"/>
                <w:szCs w:val="16"/>
              </w:rPr>
            </w:pPr>
          </w:p>
        </w:tc>
      </w:tr>
    </w:tbl>
    <w:p w:rsidR="007552DC" w:rsidRDefault="007552DC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52DC" w:rsidRPr="00095F0F" w:rsidTr="007552DC">
        <w:tc>
          <w:tcPr>
            <w:tcW w:w="9062" w:type="dxa"/>
          </w:tcPr>
          <w:p w:rsidR="007552DC" w:rsidRPr="00095F0F" w:rsidRDefault="007226F2">
            <w:pPr>
              <w:rPr>
                <w:b/>
                <w:bCs/>
                <w:sz w:val="20"/>
                <w:szCs w:val="20"/>
              </w:rPr>
            </w:pPr>
            <w:r w:rsidRPr="00095F0F">
              <w:rPr>
                <w:b/>
                <w:bCs/>
                <w:sz w:val="20"/>
                <w:szCs w:val="20"/>
              </w:rPr>
              <w:t>Shapes.cpp</w:t>
            </w:r>
          </w:p>
        </w:tc>
      </w:tr>
      <w:tr w:rsidR="007552DC" w:rsidRPr="00095F0F" w:rsidTr="007552DC">
        <w:tc>
          <w:tcPr>
            <w:tcW w:w="9062" w:type="dxa"/>
          </w:tcPr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#include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shapes.h</w:t>
            </w:r>
            <w:proofErr w:type="spell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=============== shape ===============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point,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&amp; pen,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&amp; brush )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: 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{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point, point},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pen{pen},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brush{brush}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{}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draw(context &amp; con)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con.SetPen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(pen);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con.SetBrush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(brush);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draw_(con);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auto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contains(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pos)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noexcept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-&gt;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bool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return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aabb.Contains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(pos);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auto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empty()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noexcept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-&gt;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bool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return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!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.GetWidth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&amp;&amp; !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aabb.GetHeight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();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set_right_bottom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point) {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aabb.SetRightBottom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(point);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move(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offset) {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aabb.Offset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(offset);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&amp; pen) {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this-&gt;pen = pen;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&amp; brush) {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this-&gt;brush = brush;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lastRenderedPageBreak/>
              <w:t>/* ====================================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==================================== */</w:t>
            </w:r>
          </w:p>
          <w:p w:rsidR="00505D05" w:rsidRPr="00095F0F" w:rsidRDefault="00505D05" w:rsidP="00505D05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=============== line ===============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line::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draw_(context&amp;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cont.DrawLine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aabb.GetLeftTop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aabb.GetBottomRight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());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&lt;shape&gt; line::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create_copy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&lt;shape&gt;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copied_shape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make_unique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&lt;line&gt;(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aabb.GetLeftTop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(), pen, brush);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copied_shape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set_right_bottom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aabb.GetBottomRight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return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copied_shape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=============== ellipse ===============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ellipse::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draw_(context&amp;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cont.DrawEllipse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&lt;shape&gt; ellipse::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create_copy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&lt;shape&gt;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copied_shape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make_unique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&lt;ellipse&gt;(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aabb.GetLeftTop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(), pen, brush);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copied_shape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set_right_bottom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aabb.GetBottomRight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return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copied_shape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=============== rectangle ===============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rectangle::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draw_(context&amp;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cont.DrawRectangle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&lt;shape&gt; rectangle::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create_copy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&lt;shape&gt;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copied_shape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make_unique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&lt;rectangle&gt;(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aabb.GetLeftTop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(), pen, brush);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copied_shape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set_right_bottom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aabb.GetBottomRight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FF"/>
                <w:sz w:val="16"/>
                <w:szCs w:val="16"/>
              </w:rPr>
              <w:t>return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</w:rPr>
              <w:t>copied_shape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:rsidR="007552DC" w:rsidRPr="00095F0F" w:rsidRDefault="007552DC" w:rsidP="00505D0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7226F2" w:rsidRDefault="007226F2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26F2" w:rsidRPr="00095F0F" w:rsidTr="007226F2">
        <w:tc>
          <w:tcPr>
            <w:tcW w:w="9062" w:type="dxa"/>
          </w:tcPr>
          <w:p w:rsidR="007226F2" w:rsidRPr="00095F0F" w:rsidRDefault="007226F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95F0F">
              <w:rPr>
                <w:b/>
                <w:bCs/>
                <w:sz w:val="20"/>
                <w:szCs w:val="20"/>
              </w:rPr>
              <w:t>Appl.h</w:t>
            </w:r>
            <w:proofErr w:type="spellEnd"/>
          </w:p>
        </w:tc>
      </w:tr>
      <w:tr w:rsidR="007226F2" w:rsidRPr="00095F0F" w:rsidTr="007226F2">
        <w:tc>
          <w:tcPr>
            <w:tcW w:w="9062" w:type="dxa"/>
          </w:tcPr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#pragma </w:t>
            </w:r>
            <w:r w:rsidRPr="00095F0F">
              <w:rPr>
                <w:rFonts w:ascii="Menlo" w:hAnsi="Menlo" w:cs="Menlo"/>
                <w:color w:val="FF0000"/>
                <w:sz w:val="16"/>
                <w:szCs w:val="16"/>
                <w:lang w:val="en-US"/>
              </w:rPr>
              <w:t>once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#include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shapes.h</w:t>
            </w:r>
            <w:proofErr w:type="spell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#include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&lt;ml5/ml5.h&gt;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struct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final 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ml5::application {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auto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const-&gt;std::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&lt;ml5::window&gt; override;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private: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struct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window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final 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ml5::window {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private: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// some types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enum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class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{ rectangle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 ellipse, line  };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next_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_type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::line };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enum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class operation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{ none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 moving, dragging };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operation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operation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{ operation::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none };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// basic functions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init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override;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menu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ml5::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menu_event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&amp; event);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auto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pos) const-&gt;std::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&lt;shape&gt;;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auto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pos,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c_type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const-&gt;std::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&lt;shape&gt;;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paint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ml5::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paint_event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&amp; event) override;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auto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get_topmost_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pos)-&gt;std::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&lt;shape&gt;;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on_mouse_left_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down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ml5::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mouse_event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&amp; event) override;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on_mouse_left_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up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ml5::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mouse_event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&amp;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/*no name for param because not used*/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override;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on_mouse_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move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ml5::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mouse_event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&amp; event) override;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size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ml5::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size_event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&amp; event) override;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selection functions */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init_left_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bar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show_selected_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int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icon_id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handle_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&amp; pos);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reset_selected_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edit functions */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on_copy_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on_paste_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on_select_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on_cut_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last_move_pos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brush{ *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wxGREEN_BRUSH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pen{ *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wxBLACK_PEN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ml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5::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vector&lt;std::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&lt;shape&gt;&gt; shapes;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&lt;shape&gt;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left bar */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&lt;shape&gt;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left_bar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nullptr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ml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5::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vector&lt;std::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&lt;shape&gt;&gt;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left_bar_icons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select tool active */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bool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select_tool_active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{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false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&lt;shape&gt;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ml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5::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vector&lt;std::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&lt;shape&gt;&gt;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selection_marker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cut, copy, paste */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&lt;shape&gt;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clipboard_shape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nullptr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:rsidR="00755D85" w:rsidRPr="00095F0F" w:rsidRDefault="00755D85" w:rsidP="00755D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:rsidR="007226F2" w:rsidRPr="00095F0F" w:rsidRDefault="00505D05" w:rsidP="00755D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95F0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95F0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95F0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95F0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</w:tc>
      </w:tr>
    </w:tbl>
    <w:p w:rsidR="007226F2" w:rsidRDefault="007226F2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26F2" w:rsidRPr="00095F0F" w:rsidTr="007226F2">
        <w:tc>
          <w:tcPr>
            <w:tcW w:w="9062" w:type="dxa"/>
          </w:tcPr>
          <w:p w:rsidR="007226F2" w:rsidRPr="00095F0F" w:rsidRDefault="007226F2">
            <w:pPr>
              <w:rPr>
                <w:b/>
                <w:bCs/>
                <w:sz w:val="20"/>
                <w:szCs w:val="20"/>
              </w:rPr>
            </w:pPr>
            <w:r w:rsidRPr="00095F0F">
              <w:rPr>
                <w:b/>
                <w:bCs/>
                <w:sz w:val="20"/>
                <w:szCs w:val="20"/>
              </w:rPr>
              <w:t>Appl.cpp</w:t>
            </w:r>
          </w:p>
        </w:tc>
      </w:tr>
      <w:tr w:rsidR="007226F2" w:rsidRPr="00095F0F" w:rsidTr="007226F2">
        <w:tc>
          <w:tcPr>
            <w:tcW w:w="9062" w:type="dxa"/>
          </w:tcPr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#include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appl.h</w:t>
            </w:r>
            <w:proofErr w:type="spell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//</w:t>
            </w:r>
            <w:proofErr w:type="spellStart"/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draw_application</w:t>
            </w:r>
            <w:proofErr w:type="spellEnd"/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auto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make_window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&lt;ml5::window&gt; {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return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make_unique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&lt;window&gt;();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//window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window::window() : ml5::window{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"ML5.Draw"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 {}</w:t>
            </w:r>
          </w:p>
          <w:p w:rsidR="00505D05" w:rsidRPr="00095F0F" w:rsidRDefault="00505D05" w:rsidP="00505D05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============= left-nav-bar ============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init_left_bar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position of left-nav-bar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top_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left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0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bottom_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right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40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get_height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create left-nav-bar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left_bar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top_left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::rectangle, 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wxLIGHT_GREY_BRUSH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 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wxLIGHT_GREY_PEN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left_bar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set_right_bottom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bottom_right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 xml:space="preserve">/* Rectangle, Ellipse, Line, </w:t>
            </w:r>
            <w:proofErr w:type="gramStart"/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Arrow(</w:t>
            </w:r>
            <w:proofErr w:type="gramEnd"/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select tool)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icon_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type</w:t>
            </w:r>
            <w:proofErr w:type="spell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[</w:t>
            </w:r>
            <w:proofErr w:type="gram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]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{ 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rectangle 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::ellipse 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::line, 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rect</w:t>
            </w:r>
            <w:proofErr w:type="spellEnd"/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, ell, line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line,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::line 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::line     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// arrow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icon position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icon_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top</w:t>
            </w:r>
            <w:proofErr w:type="spell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[</w:t>
            </w:r>
            <w:proofErr w:type="gram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]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= { {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10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10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 , {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10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40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 , {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30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70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 , {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30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100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 , {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30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100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 , {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30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100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 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icon_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bottom</w:t>
            </w:r>
            <w:proofErr w:type="spell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[</w:t>
            </w:r>
            <w:proofErr w:type="gram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]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{ {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30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30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 , {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30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60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 , {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10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90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 , {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10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120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 , {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25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100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 , {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30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105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 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create icons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for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int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6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next_shape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icon_type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icon_top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],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icon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_type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], 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wxLIGHT_GREY_BRUSH,pen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wxBLACK_PEN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set_right_bottom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icon_bottom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left_bar_icons.add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std::move(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lastRenderedPageBreak/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show_selected_shape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int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icon_id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reset current selection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for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int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6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left_bar_icons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]-&gt;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wxBLACK_PEN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left_bar_icons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]-&gt;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wxLIGHT_GREY_BRUSH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set new icon highlighting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left_bar_icons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icon_id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]-&gt;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wxYELLOW_PEN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left_bar_icons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icon_id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]-&gt;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wxYELLOW_BRUSH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icon_id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==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3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for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int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1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&lt;=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2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left_bar_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icons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icon_id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]-&gt;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wxYELLOW_PEN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left_bar_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icons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icon_id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]-&gt;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wxYELLOW_BRUSH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refresh(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============= edit (copy, paste, select, cut) ============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on_copy_shape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clipboard_shape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create_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copy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set_status_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text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"shape in clipboard, paste to insert"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reset_selected_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set_status_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text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error &gt;&gt; no shape selected"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on_paste_shape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clipboard_shape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shapes.add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std::move(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clipboard_shape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set_status_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text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"shape was pasted"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set_status_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text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error &gt;&gt; no shape in clipboard"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on_select_shape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select_tool_active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true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show_selected_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3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on_cut_shape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clipboard_shape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move(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set_status_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text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"shape in clipboard, paste to insert"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reset_selected_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set_status_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text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error &gt;&gt; no shape selected"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============= make shapes ============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auto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pos)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-&gt; 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&lt;shape&gt;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switch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next_shape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case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line: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return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make_unique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&lt;line&gt;(pos, pen, brush);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break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case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ellipse: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return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make_unique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&lt;ellipse&gt;(pos, pen, brush);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break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case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rectangle: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return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make_unique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&lt;rectangle&gt;(pos, pen, brush);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break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default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throw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logic_error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"unknown shape type"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auto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pos,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c_type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-&gt; 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&lt;shape&gt;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switch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c_type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case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line: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return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make_unique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&lt;line&gt;(pos,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break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case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ellipse: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return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make_unique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&lt;ellipse&gt;(pos,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break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case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rectangle: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return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make_unique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&lt;rectangle&gt;(pos,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break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default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throw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logic_error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"unknown shape type"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============= select function ============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reset_selected_shape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shapes.add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std::move(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selection_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marker.clear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select_tool_active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false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show_selected_shape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int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next_shape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refresh(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handle_select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&amp;pos)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get_topmost_shape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(pos))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// get corners from original shape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bottom_l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aabb.GetBottomLeft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bottom_r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aabb.GetBottomRight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top_l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aabb.GetTopLeft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top_r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aabb.GetTopRight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&lt;shape&gt;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new_marker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nullptr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int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offset =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4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// calculate selection marker coordinates with offsets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start_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points</w:t>
            </w:r>
            <w:proofErr w:type="spell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[</w:t>
            </w:r>
            <w:proofErr w:type="gram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]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 {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bottom_l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bottom_r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top_l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top_r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end_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points</w:t>
            </w:r>
            <w:proofErr w:type="spell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[</w:t>
            </w:r>
            <w:proofErr w:type="gramEnd"/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]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   {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{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bottom_l.x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- offset,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bottom_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l.y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+ offset} ,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{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bottom_r.x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+ offset,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bottom_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r.y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+ offset} 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{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top_l.x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- offset,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top_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l.y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- offset} ,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  {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top_r.x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+ offset,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top_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r.y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- offset} 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    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// add selection markers to vector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for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int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4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new_marker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start_points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],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rectangle, 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wxRED_BRUSH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 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wxRED_PEN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new_marker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set_right_bottom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end_points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selection_marker.add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std::move(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new_marker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refresh(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============= event handlers ============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on_mouse_left_down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ml5::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mouse_event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&amp; event)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assert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(!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assert(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current_operation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== operation::none);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auto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pos{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event.get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_position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if select tool is active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select_tool_active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handle_select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(pos);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return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set operation move/dragging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get_topmost_shape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(pos))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last_move_pos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pos;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current_operation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operation::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moving;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make_shape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event.get_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position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current_operation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operation::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dragging;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refresh(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on_mouse_left_up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ml5::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mouse_event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&amp; event)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select_tool_active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return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(!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return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empty(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))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new_shape.reset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shapes.add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std::move(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current_operation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operation::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none;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refresh(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on_mouse_move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ml5::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mouse_event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&amp; event)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curr_pos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event.get_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position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(!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return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// limit draw area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curr_pos.x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&lt;=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40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||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curr_pos.x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get_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size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).x ||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pos.y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get_size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().y  ||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curr_pos.y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&lt;=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     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return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auto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pos{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event.get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_position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switch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current_operation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case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operation::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moving: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auto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offset{ pos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last_move_pos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last_move_pos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pos;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-&gt;move(offset);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}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break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case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operation::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dragging: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set_right_bottom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event.get_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position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}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break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default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throw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logic_error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"unknown state"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refresh(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on_paint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ml5::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paint_event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&amp;event)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auto&amp;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con{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event.get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_context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draw shapes on board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for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auto&amp;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 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shapes) s-&gt;draw(con);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draw current shape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new_shape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-&gt;draw(con);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draw left-nav-bar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left_bar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left_bar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-&gt;draw(con);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for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auto &amp;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 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left_bar_icons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s-&gt;draw(con);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draw selection marker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for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auto&amp;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 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selection_marker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s-&gt;draw(con);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draw selected shape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-&gt;draw(con);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on_size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ml5::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size_event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&amp; event)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/* set new right bottom point of left-nav-bar (resize)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bottom_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right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40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get_height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left_bar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-&gt;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set_right_bottom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bottom_right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245AA7" w:rsidRPr="00095F0F" w:rsidRDefault="00245AA7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lastRenderedPageBreak/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on_menu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ml5::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menu_event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&amp; event)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const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auto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item{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event.get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_title_and_item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"Shape/Rectangle"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next_shape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rectangle;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show_selected_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"Shape/Ellipse"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next_shape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ellipse;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show_selected_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1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"Shape/Line"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next_shape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line;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show_selected_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2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"Brush/Blue</w:t>
            </w:r>
            <w:proofErr w:type="gram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  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brush = 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wxBLUE_BRUSH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"Brush/Green</w:t>
            </w:r>
            <w:proofErr w:type="gram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  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brush = 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wxGREEN_BRUSH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"Brush/Red</w:t>
            </w:r>
            <w:proofErr w:type="gram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  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brush = 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wxRED_BRUSH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"Brush/White</w:t>
            </w:r>
            <w:proofErr w:type="gram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  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brush = 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wxWHITE_BRUSH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"Brush/Light Gray</w:t>
            </w:r>
            <w:proofErr w:type="gram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 brush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wxLIGHT_GREY_BRUSH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"Brush/Black</w:t>
            </w:r>
            <w:proofErr w:type="gram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  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brush = 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wxBLACK_BRUSH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"Pen/Blue</w:t>
            </w:r>
            <w:proofErr w:type="gram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  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pen = 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wxBLUE_PEN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"Pen/Green"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pen = 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wxGREEN_PEN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"Pen/Red</w:t>
            </w:r>
            <w:proofErr w:type="gram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  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pen = 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wxRED_PEN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"Pen/White"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pen = 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wxWHITE_PEN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"Pen/Black"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pen = 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wxBLACK_PEN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"Background/Blue</w:t>
            </w:r>
            <w:proofErr w:type="gram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  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set_prop_background_brush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wxBLUE_BRUSH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"Background/Green</w:t>
            </w:r>
            <w:proofErr w:type="gram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  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set_prop_background_brush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wxGREEN_BRUSH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"Background/Red</w:t>
            </w:r>
            <w:proofErr w:type="gram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  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set_prop_background_brush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wxRED_BRUSH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"Background/White</w:t>
            </w:r>
            <w:proofErr w:type="gram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  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set_prop_background_brush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wxWHITE_BRUSH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"Background/Light Gray"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set_prop_background_brush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wxLIGHT_GREY_BRUSH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"Background/Black</w:t>
            </w:r>
            <w:proofErr w:type="gram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  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set_prop_background_brush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wxBLACK_BRUSH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"Edit/Copy</w:t>
            </w:r>
            <w:proofErr w:type="gram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  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on_copy_shape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"Edit/Paste</w:t>
            </w:r>
            <w:proofErr w:type="gram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_paste_shape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"Edit/Select"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on_select_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else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(item ==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"Edit/Cut</w:t>
            </w:r>
            <w:proofErr w:type="gram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_cut_shape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refresh(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void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on_init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add_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menu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"&amp;Shape"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&amp;Line"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shape: line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},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&amp;Ellipse"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shape: ellipse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&amp;Rectangle"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shape: rectangle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});</w:t>
            </w:r>
          </w:p>
          <w:p w:rsidR="00505D05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095F0F" w:rsidRPr="00095F0F" w:rsidRDefault="00095F0F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add_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menu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"&amp;Brush"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&amp;Blue"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brush: blue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},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&amp;Green"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brush: green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},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&amp;Red"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brush: red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},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&amp;White"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brush: white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},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&amp;Light Gray"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brush: light gray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Blac&amp;k</w:t>
            </w:r>
            <w:proofErr w:type="spell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brush: black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});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add_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menu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"&amp;Pen"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&amp;Blue"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pen: blue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},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&amp;Green"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pen: green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},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&amp;Red"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pen: red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},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&amp;White"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pen: white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},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Blac&amp;k</w:t>
            </w:r>
            <w:proofErr w:type="spell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pen: black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});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add_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menu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Back&amp;ground</w:t>
            </w:r>
            <w:proofErr w:type="spell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&amp;Blue"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background blue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},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&amp;Green"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background green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},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&amp;Red"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background red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},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&amp;White"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background white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},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&amp;Light Gray"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background light gray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Blac&amp;k</w:t>
            </w:r>
            <w:proofErr w:type="spell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next background black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});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add_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menu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"&amp;Edit"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C&amp;ut</w:t>
            </w:r>
            <w:proofErr w:type="spell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cut selected shape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},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&amp;Copy"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copy selected shape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},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&amp;Paste"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paste shape from clipboard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&amp;Select"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, </w:t>
            </w:r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"&lt;&lt; select shape &gt;&gt;"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});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set_status_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text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"Use the mouse to draw a shape"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init_left_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bar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);    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// create left-nav-bar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show_selected_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2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); 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// highlight initial shape (rectangle)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18687A" w:rsidRDefault="0018687A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</w:pPr>
          </w:p>
          <w:p w:rsidR="0018687A" w:rsidRDefault="0018687A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</w:pPr>
          </w:p>
          <w:p w:rsidR="0018687A" w:rsidRDefault="0018687A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</w:pPr>
          </w:p>
          <w:p w:rsidR="0018687A" w:rsidRDefault="0018687A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</w:pPr>
          </w:p>
          <w:p w:rsidR="0018687A" w:rsidRDefault="0018687A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</w:pPr>
          </w:p>
          <w:p w:rsidR="0018687A" w:rsidRDefault="0018687A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</w:pPr>
          </w:p>
          <w:p w:rsidR="0018687A" w:rsidRDefault="0018687A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</w:pPr>
          </w:p>
          <w:p w:rsidR="0018687A" w:rsidRDefault="0018687A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</w:pPr>
          </w:p>
          <w:p w:rsidR="0018687A" w:rsidRDefault="0018687A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</w:pPr>
          </w:p>
          <w:p w:rsidR="0018687A" w:rsidRDefault="0018687A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</w:pPr>
          </w:p>
          <w:p w:rsidR="0018687A" w:rsidRDefault="0018687A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</w:pPr>
          </w:p>
          <w:p w:rsidR="0018687A" w:rsidRDefault="0018687A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</w:pPr>
          </w:p>
          <w:p w:rsidR="0018687A" w:rsidRDefault="0018687A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lastRenderedPageBreak/>
              <w:t>/* ============= helper function ============ */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auto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draw_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application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window::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get_topmost_shape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wxPoint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pos) -&gt; std::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&lt;shape&gt;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// reset selection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selected_shape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reset_selected_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// select shape with left bar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for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int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0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095F0F">
              <w:rPr>
                <w:rFonts w:ascii="Menlo" w:hAnsi="Menlo" w:cs="Menlo"/>
                <w:color w:val="09885A"/>
                <w:sz w:val="16"/>
                <w:szCs w:val="16"/>
                <w:lang w:val="en-US"/>
              </w:rPr>
              <w:t>6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++)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left_bar_icons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]-&gt;contains(pos))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next_shape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shape_type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 xml:space="preserve">// select correct </w:t>
            </w:r>
            <w:proofErr w:type="spellStart"/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enum</w:t>
            </w:r>
            <w:proofErr w:type="spellEnd"/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 xml:space="preserve"> by </w:t>
            </w:r>
            <w:proofErr w:type="spellStart"/>
            <w:r w:rsidRPr="00095F0F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indec</w:t>
            </w:r>
            <w:proofErr w:type="spellEnd"/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refresh(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show_selected_shape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return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&lt;shape&gt;*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tmp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nullptr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for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(auto&amp;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 :</w:t>
            </w:r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shapes)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(s-&gt;contains(pos)) {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tmp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= &amp;s;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}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if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(!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tmp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return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unique_ptr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&lt;shape&gt; result{ std::move(*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tmp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};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shapes.remove</w:t>
            </w:r>
            <w:proofErr w:type="spellEnd"/>
            <w:proofErr w:type="gram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(*</w:t>
            </w:r>
            <w:proofErr w:type="spellStart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tmp</w:t>
            </w:r>
            <w:proofErr w:type="spellEnd"/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095F0F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return</w:t>
            </w:r>
            <w:r w:rsidRPr="00095F0F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result;</w:t>
            </w:r>
          </w:p>
          <w:p w:rsidR="00505D05" w:rsidRPr="00095F0F" w:rsidRDefault="00505D05" w:rsidP="00505D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95F0F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:rsidR="00505D05" w:rsidRPr="00095F0F" w:rsidRDefault="00505D05" w:rsidP="00505D05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7226F2" w:rsidRPr="00095F0F" w:rsidRDefault="007226F2">
            <w:pPr>
              <w:rPr>
                <w:sz w:val="16"/>
                <w:szCs w:val="16"/>
              </w:rPr>
            </w:pPr>
          </w:p>
        </w:tc>
      </w:tr>
    </w:tbl>
    <w:p w:rsidR="00B55B72" w:rsidRDefault="00B55B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:rsidR="00BE720A" w:rsidRDefault="00BE720A" w:rsidP="005A56D7">
      <w:pPr>
        <w:pStyle w:val="berschrift1"/>
        <w:numPr>
          <w:ilvl w:val="0"/>
          <w:numId w:val="1"/>
        </w:numPr>
      </w:pPr>
      <w:bookmarkStart w:id="3" w:name="_Toc30933686"/>
      <w:r>
        <w:lastRenderedPageBreak/>
        <w:t>Testfälle</w:t>
      </w:r>
      <w:bookmarkEnd w:id="3"/>
    </w:p>
    <w:p w:rsidR="00E128FD" w:rsidRDefault="00E128FD" w:rsidP="00E128FD"/>
    <w:p w:rsidR="00A62263" w:rsidRDefault="00906EE2" w:rsidP="00A62263">
      <w:pPr>
        <w:ind w:left="360"/>
        <w:rPr>
          <w:b/>
          <w:bCs/>
        </w:rPr>
      </w:pPr>
      <w:r w:rsidRPr="00906EE2">
        <w:rPr>
          <w:b/>
          <w:bCs/>
        </w:rPr>
        <w:t>Benutzeroberfläche des Grafikeditors</w:t>
      </w:r>
    </w:p>
    <w:p w:rsidR="00906EE2" w:rsidRDefault="00EB64BC" w:rsidP="00FB5FC3">
      <w:pPr>
        <w:ind w:left="360"/>
        <w:jc w:val="both"/>
      </w:pPr>
      <w:r>
        <w:t>Der folgende Screenshot zeigt die Benutzeroberfläche mit der Implementierung einer Sidebar wie auf der Angabe.</w:t>
      </w:r>
      <w:r w:rsidR="006727C6">
        <w:t xml:space="preserve"> Die aktuell ausgewählte Shape wird in gelber Farbe hervorgehoben.</w:t>
      </w:r>
      <w:r w:rsidR="00FB5FC3">
        <w:t xml:space="preserve"> Der Benutzer kann sowohl mit Hilfe der Sidebar als auch mit dem Hauptmenü die Shape ändern. </w:t>
      </w:r>
      <w:r w:rsidR="006727C6">
        <w:t xml:space="preserve"> </w:t>
      </w:r>
    </w:p>
    <w:p w:rsidR="006920C3" w:rsidRPr="00906EE2" w:rsidRDefault="006920C3" w:rsidP="00A62263">
      <w:pPr>
        <w:ind w:left="360"/>
      </w:pPr>
    </w:p>
    <w:p w:rsidR="00E128FD" w:rsidRDefault="00A62263" w:rsidP="00A62263">
      <w:pPr>
        <w:ind w:firstLine="360"/>
      </w:pPr>
      <w:r w:rsidRPr="00A62263">
        <w:drawing>
          <wp:inline distT="0" distB="0" distL="0" distR="0" wp14:anchorId="57F185EE" wp14:editId="3083A0BE">
            <wp:extent cx="5175504" cy="367625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492" cy="368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C0" w:rsidRDefault="00FB22C0" w:rsidP="00A62263">
      <w:pPr>
        <w:ind w:firstLine="360"/>
      </w:pPr>
    </w:p>
    <w:p w:rsidR="00FB22C0" w:rsidRDefault="00C03E80" w:rsidP="00A62263">
      <w:pPr>
        <w:ind w:firstLine="360"/>
      </w:pPr>
      <w:r>
        <w:t>Nach der Auswahl einer anderen Shape, sieht die Sidebar wie folgt aus:</w:t>
      </w:r>
    </w:p>
    <w:p w:rsidR="005C5525" w:rsidRDefault="005C5525" w:rsidP="00A62263">
      <w:pPr>
        <w:ind w:firstLine="360"/>
      </w:pPr>
    </w:p>
    <w:p w:rsidR="005C5525" w:rsidRDefault="0090126B" w:rsidP="00A62263">
      <w:pPr>
        <w:ind w:firstLine="360"/>
      </w:pPr>
      <w:r w:rsidRPr="0090126B">
        <w:drawing>
          <wp:inline distT="0" distB="0" distL="0" distR="0" wp14:anchorId="371C32C3" wp14:editId="0F912DA8">
            <wp:extent cx="5175250" cy="165115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084"/>
                    <a:stretch/>
                  </pic:blipFill>
                  <pic:spPr bwMode="auto">
                    <a:xfrm>
                      <a:off x="0" y="0"/>
                      <a:ext cx="5195227" cy="16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6DD" w:rsidRDefault="004876DD" w:rsidP="00A62263">
      <w:pPr>
        <w:ind w:firstLine="360"/>
      </w:pPr>
    </w:p>
    <w:p w:rsidR="00A31BEB" w:rsidRDefault="00A31BEB">
      <w:r>
        <w:br w:type="page"/>
      </w:r>
    </w:p>
    <w:p w:rsidR="004876DD" w:rsidRDefault="00A31BEB" w:rsidP="00A62263">
      <w:pPr>
        <w:ind w:firstLine="360"/>
        <w:rPr>
          <w:b/>
          <w:bCs/>
        </w:rPr>
      </w:pPr>
      <w:r w:rsidRPr="00A31BEB">
        <w:rPr>
          <w:b/>
          <w:bCs/>
        </w:rPr>
        <w:lastRenderedPageBreak/>
        <w:t>Zeichnen von Shapes</w:t>
      </w:r>
    </w:p>
    <w:p w:rsidR="00A31BEB" w:rsidRDefault="002165B4" w:rsidP="001408DB">
      <w:pPr>
        <w:ind w:left="360"/>
        <w:jc w:val="both"/>
      </w:pPr>
      <w:r>
        <w:t>Der nachstehende Screenshot soll das Zeichnen mit verschie</w:t>
      </w:r>
      <w:r w:rsidR="00BE722D">
        <w:t>de</w:t>
      </w:r>
      <w:r>
        <w:t xml:space="preserve">nen Shapes illustrieren. </w:t>
      </w:r>
      <w:r w:rsidR="00535C2C">
        <w:t xml:space="preserve">Eine Shape wird immer dann </w:t>
      </w:r>
      <w:proofErr w:type="gramStart"/>
      <w:r w:rsidR="00535C2C">
        <w:t>gezeichnet</w:t>
      </w:r>
      <w:proofErr w:type="gramEnd"/>
      <w:r w:rsidR="00535C2C">
        <w:t xml:space="preserve"> wenn ein valides Tool ausgewählt wurde und beim Linksklick die Maus bewegt wird. </w:t>
      </w:r>
    </w:p>
    <w:p w:rsidR="002165B4" w:rsidRDefault="002165B4" w:rsidP="00A62263">
      <w:pPr>
        <w:ind w:firstLine="360"/>
      </w:pPr>
    </w:p>
    <w:p w:rsidR="002165B4" w:rsidRDefault="002165B4" w:rsidP="00A62263">
      <w:pPr>
        <w:ind w:firstLine="360"/>
      </w:pPr>
      <w:r w:rsidRPr="002165B4">
        <w:drawing>
          <wp:inline distT="0" distB="0" distL="0" distR="0" wp14:anchorId="01B6DFB4" wp14:editId="7FEEFA11">
            <wp:extent cx="5760720" cy="4091940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9E" w:rsidRDefault="000D7C9E" w:rsidP="00A62263">
      <w:pPr>
        <w:ind w:firstLine="360"/>
      </w:pPr>
    </w:p>
    <w:p w:rsidR="000D7C9E" w:rsidRDefault="00610CFA" w:rsidP="00A62263">
      <w:pPr>
        <w:ind w:firstLine="360"/>
        <w:rPr>
          <w:b/>
          <w:bCs/>
        </w:rPr>
      </w:pPr>
      <w:r w:rsidRPr="00122C65">
        <w:rPr>
          <w:b/>
          <w:bCs/>
        </w:rPr>
        <w:t>Ändern von Farben</w:t>
      </w:r>
    </w:p>
    <w:p w:rsidR="00122C65" w:rsidRPr="00122C65" w:rsidRDefault="00122C65" w:rsidP="00BE081B">
      <w:pPr>
        <w:ind w:left="360"/>
        <w:jc w:val="both"/>
      </w:pPr>
      <w:r>
        <w:t xml:space="preserve">Der folgende Screenshot zeigt, wie eine Farbe geändert werden kann. </w:t>
      </w:r>
      <w:r w:rsidR="00C85496">
        <w:t xml:space="preserve">Hier wurde die Hintergrundfarbe geändert. </w:t>
      </w:r>
      <w:r w:rsidR="00BD0ED5">
        <w:t>Die Menüs für das Ändern der Füllung bzw. des Stiftes sehen ident aus</w:t>
      </w:r>
      <w:r w:rsidR="00A2242A">
        <w:t xml:space="preserve">. </w:t>
      </w:r>
    </w:p>
    <w:p w:rsidR="00610CFA" w:rsidRDefault="00610CFA" w:rsidP="00A62263">
      <w:pPr>
        <w:ind w:firstLine="360"/>
      </w:pPr>
    </w:p>
    <w:p w:rsidR="00610CFA" w:rsidRDefault="00610CFA" w:rsidP="00A62263">
      <w:pPr>
        <w:ind w:firstLine="360"/>
      </w:pPr>
      <w:r w:rsidRPr="00610CFA">
        <w:drawing>
          <wp:inline distT="0" distB="0" distL="0" distR="0" wp14:anchorId="2127C10C" wp14:editId="15CEC810">
            <wp:extent cx="5760720" cy="1993392"/>
            <wp:effectExtent l="0" t="0" r="508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9981"/>
                    <a:stretch/>
                  </pic:blipFill>
                  <pic:spPr bwMode="auto">
                    <a:xfrm>
                      <a:off x="0" y="0"/>
                      <a:ext cx="5760720" cy="1993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866" w:rsidRDefault="00996866" w:rsidP="00A62263">
      <w:pPr>
        <w:ind w:firstLine="360"/>
      </w:pPr>
    </w:p>
    <w:p w:rsidR="00996866" w:rsidRDefault="00996866">
      <w:r>
        <w:br w:type="page"/>
      </w:r>
    </w:p>
    <w:p w:rsidR="00996866" w:rsidRDefault="006238C9" w:rsidP="00C92A3A">
      <w:pPr>
        <w:ind w:left="360"/>
        <w:jc w:val="both"/>
      </w:pPr>
      <w:r>
        <w:lastRenderedPageBreak/>
        <w:t xml:space="preserve">Der Nachfolgende Screenshot zeigt ein Gemälde vom Künstler Michael N. mit geänderter Hintergrundfarbe. </w:t>
      </w:r>
    </w:p>
    <w:p w:rsidR="00996866" w:rsidRDefault="00996866" w:rsidP="00A62263">
      <w:pPr>
        <w:ind w:firstLine="360"/>
      </w:pPr>
    </w:p>
    <w:p w:rsidR="00996866" w:rsidRDefault="00996866" w:rsidP="00A62263">
      <w:pPr>
        <w:ind w:firstLine="360"/>
      </w:pPr>
      <w:r w:rsidRPr="00996866">
        <w:drawing>
          <wp:inline distT="0" distB="0" distL="0" distR="0" wp14:anchorId="13ABAF26" wp14:editId="3C6B076B">
            <wp:extent cx="5202936" cy="3599386"/>
            <wp:effectExtent l="0" t="0" r="444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986" cy="362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1C" w:rsidRDefault="0003131C" w:rsidP="00A62263">
      <w:pPr>
        <w:ind w:firstLine="360"/>
      </w:pPr>
    </w:p>
    <w:p w:rsidR="0003131C" w:rsidRDefault="0003131C" w:rsidP="00A62263">
      <w:pPr>
        <w:ind w:firstLine="360"/>
      </w:pPr>
      <w:r>
        <w:t>Hier mit geänderter Füllung:</w:t>
      </w:r>
    </w:p>
    <w:p w:rsidR="0003131C" w:rsidRDefault="0003131C" w:rsidP="00A62263">
      <w:pPr>
        <w:ind w:firstLine="360"/>
      </w:pPr>
    </w:p>
    <w:p w:rsidR="0003131C" w:rsidRDefault="0003131C" w:rsidP="00A62263">
      <w:pPr>
        <w:ind w:firstLine="360"/>
      </w:pPr>
      <w:r w:rsidRPr="0003131C">
        <w:drawing>
          <wp:inline distT="0" distB="0" distL="0" distR="0" wp14:anchorId="2E586255" wp14:editId="277CCD2B">
            <wp:extent cx="5194561" cy="3593592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658" cy="360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36" w:rsidRDefault="00AB2936" w:rsidP="00A62263">
      <w:pPr>
        <w:ind w:firstLine="360"/>
      </w:pPr>
    </w:p>
    <w:p w:rsidR="00580602" w:rsidRDefault="00580602">
      <w:r>
        <w:br w:type="page"/>
      </w:r>
    </w:p>
    <w:p w:rsidR="00580602" w:rsidRDefault="00580602">
      <w:pPr>
        <w:rPr>
          <w:b/>
          <w:bCs/>
        </w:rPr>
      </w:pPr>
      <w:r>
        <w:rPr>
          <w:b/>
          <w:bCs/>
        </w:rPr>
        <w:lastRenderedPageBreak/>
        <w:t>Selektieren von Shapes</w:t>
      </w:r>
    </w:p>
    <w:p w:rsidR="00FB77B5" w:rsidRDefault="00580602" w:rsidP="00BC62BE">
      <w:pPr>
        <w:jc w:val="both"/>
      </w:pPr>
      <w:r>
        <w:t xml:space="preserve">Der nachfolgende Screenshot zeigt das Menü, indem das Tool </w:t>
      </w:r>
      <w:r w:rsidR="00207C0C">
        <w:t>„</w:t>
      </w:r>
      <w:r>
        <w:t>Selektieren einer Shape</w:t>
      </w:r>
      <w:r w:rsidR="00207C0C">
        <w:t>“</w:t>
      </w:r>
      <w:r>
        <w:t xml:space="preserve"> zur Verfügung steht. </w:t>
      </w:r>
    </w:p>
    <w:p w:rsidR="00FB77B5" w:rsidRDefault="00FB77B5"/>
    <w:p w:rsidR="00E75BCE" w:rsidRDefault="00FB77B5">
      <w:r w:rsidRPr="00FB77B5">
        <w:drawing>
          <wp:inline distT="0" distB="0" distL="0" distR="0" wp14:anchorId="31350D0C" wp14:editId="4FF5677C">
            <wp:extent cx="5266690" cy="3511127"/>
            <wp:effectExtent l="0" t="0" r="381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955" cy="352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A7" w:rsidRDefault="00C77EA7"/>
    <w:p w:rsidR="00C77EA7" w:rsidRDefault="00C77EA7" w:rsidP="00BC62BE">
      <w:pPr>
        <w:jc w:val="both"/>
      </w:pPr>
      <w:r>
        <w:t xml:space="preserve">Wird das Tool ausgewählt und klick der Benutzer im Anschluss auf eine Shape, so werden die Eckpunkte dieser Shape mit roten Markierungen hervorgehoben. </w:t>
      </w:r>
      <w:r w:rsidR="006A58A0">
        <w:t xml:space="preserve">(Im Code sind die Markierungen gleich Groß ;) =&gt; wahrscheinlich </w:t>
      </w:r>
      <w:r w:rsidR="00A70B38">
        <w:t>„</w:t>
      </w:r>
      <w:proofErr w:type="spellStart"/>
      <w:r w:rsidR="006A58A0">
        <w:t>a</w:t>
      </w:r>
      <w:r w:rsidR="006A58A0" w:rsidRPr="006A58A0">
        <w:t>nti</w:t>
      </w:r>
      <w:proofErr w:type="spellEnd"/>
      <w:r w:rsidR="006A58A0" w:rsidRPr="006A58A0">
        <w:t xml:space="preserve"> </w:t>
      </w:r>
      <w:proofErr w:type="spellStart"/>
      <w:r w:rsidR="006A58A0" w:rsidRPr="006A58A0">
        <w:t>aliasing</w:t>
      </w:r>
      <w:proofErr w:type="spellEnd"/>
      <w:r w:rsidR="00A70B38">
        <w:t>“</w:t>
      </w:r>
      <w:r w:rsidR="006A58A0">
        <w:t xml:space="preserve"> ausgeschalte</w:t>
      </w:r>
      <w:r w:rsidR="00C80BA8">
        <w:t>t</w:t>
      </w:r>
      <w:r w:rsidR="006A58A0">
        <w:t>)</w:t>
      </w:r>
    </w:p>
    <w:p w:rsidR="00974909" w:rsidRDefault="00974909"/>
    <w:p w:rsidR="00974909" w:rsidRDefault="00974909">
      <w:r w:rsidRPr="00974909">
        <w:drawing>
          <wp:inline distT="0" distB="0" distL="0" distR="0" wp14:anchorId="7E82D31E" wp14:editId="3EA2D1A1">
            <wp:extent cx="5266944" cy="3511296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072" cy="35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CE" w:rsidRDefault="00E75BCE"/>
    <w:p w:rsidR="00315936" w:rsidRDefault="00315936"/>
    <w:p w:rsidR="000B05DE" w:rsidRDefault="007721B2">
      <w:pPr>
        <w:rPr>
          <w:b/>
          <w:bCs/>
        </w:rPr>
      </w:pPr>
      <w:r>
        <w:rPr>
          <w:b/>
          <w:bCs/>
        </w:rPr>
        <w:lastRenderedPageBreak/>
        <w:t xml:space="preserve">Operationen </w:t>
      </w:r>
      <w:r w:rsidR="00644AC3">
        <w:rPr>
          <w:b/>
          <w:bCs/>
        </w:rPr>
        <w:t xml:space="preserve">Cut &amp; Paste </w:t>
      </w:r>
      <w:r>
        <w:rPr>
          <w:b/>
          <w:bCs/>
        </w:rPr>
        <w:t>der ausgewählten Shape</w:t>
      </w:r>
    </w:p>
    <w:p w:rsidR="00644AC3" w:rsidRDefault="001160F2" w:rsidP="005E4720">
      <w:pPr>
        <w:jc w:val="both"/>
      </w:pPr>
      <w:r>
        <w:t xml:space="preserve">Die nachfolgenden Screenshots zeigen die Operationen Cut und Paste die auf die Ausgewählte Shape angewandt werden können. </w:t>
      </w:r>
      <w:r w:rsidR="004F61F7">
        <w:t>Nach der Auswahl von Cut wird Selektion zurückgesetzt und es kann mit der ursprünglichen Shape weitergezeichnet werden</w:t>
      </w:r>
      <w:r w:rsidR="00B541CF">
        <w:t xml:space="preserve">. </w:t>
      </w:r>
    </w:p>
    <w:p w:rsidR="005F432B" w:rsidRPr="007721B2" w:rsidRDefault="005F432B" w:rsidP="005E4720">
      <w:pPr>
        <w:jc w:val="both"/>
        <w:rPr>
          <w:b/>
          <w:bCs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3111F" w:rsidTr="001E7D36">
        <w:tc>
          <w:tcPr>
            <w:tcW w:w="4531" w:type="dxa"/>
          </w:tcPr>
          <w:p w:rsidR="00D3111F" w:rsidRDefault="00D3111F" w:rsidP="0037519B">
            <w:pPr>
              <w:jc w:val="center"/>
            </w:pPr>
            <w:r w:rsidRPr="00D3111F">
              <w:drawing>
                <wp:inline distT="0" distB="0" distL="0" distR="0" wp14:anchorId="5318FABD" wp14:editId="2AA1372C">
                  <wp:extent cx="2700000" cy="2042858"/>
                  <wp:effectExtent l="0" t="0" r="5715" b="190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42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D3111F" w:rsidRDefault="00D3111F" w:rsidP="0037519B">
            <w:pPr>
              <w:jc w:val="center"/>
            </w:pPr>
            <w:r w:rsidRPr="00D3111F">
              <w:drawing>
                <wp:inline distT="0" distB="0" distL="0" distR="0" wp14:anchorId="2991FAE9" wp14:editId="55BAFBCD">
                  <wp:extent cx="2700000" cy="2042857"/>
                  <wp:effectExtent l="0" t="0" r="5715" b="190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D36" w:rsidRDefault="001E7D36" w:rsidP="0037519B">
            <w:pPr>
              <w:jc w:val="center"/>
            </w:pPr>
          </w:p>
        </w:tc>
      </w:tr>
      <w:tr w:rsidR="00D3111F" w:rsidTr="001E7D36">
        <w:tc>
          <w:tcPr>
            <w:tcW w:w="4531" w:type="dxa"/>
          </w:tcPr>
          <w:p w:rsidR="00D3111F" w:rsidRDefault="00D3111F" w:rsidP="0037519B">
            <w:pPr>
              <w:jc w:val="center"/>
            </w:pPr>
            <w:r w:rsidRPr="00D3111F">
              <w:drawing>
                <wp:inline distT="0" distB="0" distL="0" distR="0" wp14:anchorId="29F1BA42" wp14:editId="060F92A6">
                  <wp:extent cx="2700000" cy="2042858"/>
                  <wp:effectExtent l="0" t="0" r="5715" b="190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42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D3111F" w:rsidRDefault="00D3111F" w:rsidP="0037519B">
            <w:pPr>
              <w:jc w:val="center"/>
            </w:pPr>
            <w:r w:rsidRPr="00D3111F">
              <w:drawing>
                <wp:inline distT="0" distB="0" distL="0" distR="0" wp14:anchorId="24778C8A" wp14:editId="4F2982BA">
                  <wp:extent cx="2700000" cy="2042857"/>
                  <wp:effectExtent l="0" t="0" r="5715" b="190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2C6" w:rsidRDefault="001F02C6"/>
    <w:p w:rsidR="00FF712A" w:rsidRDefault="00FF712A">
      <w:pPr>
        <w:rPr>
          <w:b/>
          <w:bCs/>
        </w:rPr>
      </w:pPr>
      <w:r>
        <w:rPr>
          <w:b/>
          <w:bCs/>
        </w:rPr>
        <w:br w:type="page"/>
      </w:r>
    </w:p>
    <w:p w:rsidR="00A36047" w:rsidRDefault="00A36047">
      <w:pPr>
        <w:rPr>
          <w:b/>
          <w:bCs/>
        </w:rPr>
      </w:pPr>
      <w:r>
        <w:rPr>
          <w:b/>
          <w:bCs/>
        </w:rPr>
        <w:lastRenderedPageBreak/>
        <w:t xml:space="preserve">Operationen </w:t>
      </w:r>
      <w:proofErr w:type="spellStart"/>
      <w:r>
        <w:rPr>
          <w:b/>
          <w:bCs/>
        </w:rPr>
        <w:t>Copy</w:t>
      </w:r>
      <w:proofErr w:type="spellEnd"/>
      <w:r>
        <w:rPr>
          <w:b/>
          <w:bCs/>
        </w:rPr>
        <w:t xml:space="preserve"> &amp; Paste der ausgewählten Shape</w:t>
      </w:r>
    </w:p>
    <w:p w:rsidR="00FF712A" w:rsidRDefault="00A36047" w:rsidP="005F73F7">
      <w:pPr>
        <w:jc w:val="both"/>
      </w:pPr>
      <w:r>
        <w:t xml:space="preserve">Die nachfolgenden Screenshots zeigen die Operationen </w:t>
      </w:r>
      <w:proofErr w:type="spellStart"/>
      <w:r>
        <w:t>Copy</w:t>
      </w:r>
      <w:proofErr w:type="spellEnd"/>
      <w:r>
        <w:t xml:space="preserve"> und Paste</w:t>
      </w:r>
      <w:r w:rsidR="00E079C8">
        <w:t xml:space="preserve"> der ausgewählten Shape. </w:t>
      </w:r>
      <w:r w:rsidR="00745967">
        <w:t xml:space="preserve">Nach dem einfügend er kopierten Shape liegt diese klarerweise über der </w:t>
      </w:r>
      <w:r w:rsidR="00131835">
        <w:t>o</w:t>
      </w:r>
      <w:r w:rsidR="00745967">
        <w:t>riginalen Shape auf dem Screenshot rechts im Eck wurde die eingefügte Shape schon etwas verschoben, damit die Operation eindeutiger wird</w:t>
      </w:r>
      <w:r w:rsidR="00216B75">
        <w:t>.</w:t>
      </w:r>
    </w:p>
    <w:p w:rsidR="00071332" w:rsidRDefault="00071332"/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77A2D" w:rsidTr="007706E8">
        <w:trPr>
          <w:jc w:val="center"/>
        </w:trPr>
        <w:tc>
          <w:tcPr>
            <w:tcW w:w="4531" w:type="dxa"/>
          </w:tcPr>
          <w:p w:rsidR="00977A2D" w:rsidRDefault="00977A2D">
            <w:r w:rsidRPr="00977A2D">
              <w:drawing>
                <wp:inline distT="0" distB="0" distL="0" distR="0" wp14:anchorId="22B12084" wp14:editId="1767A11C">
                  <wp:extent cx="2700000" cy="1959523"/>
                  <wp:effectExtent l="0" t="0" r="571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5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977A2D" w:rsidRDefault="00977A2D">
            <w:r w:rsidRPr="00977A2D">
              <w:drawing>
                <wp:inline distT="0" distB="0" distL="0" distR="0" wp14:anchorId="63B98544" wp14:editId="6C1B7749">
                  <wp:extent cx="2700000" cy="1955060"/>
                  <wp:effectExtent l="0" t="0" r="5715" b="127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5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7093" w:rsidRDefault="00337093"/>
        </w:tc>
      </w:tr>
      <w:tr w:rsidR="00977A2D" w:rsidTr="007706E8">
        <w:trPr>
          <w:jc w:val="center"/>
        </w:trPr>
        <w:tc>
          <w:tcPr>
            <w:tcW w:w="4531" w:type="dxa"/>
          </w:tcPr>
          <w:p w:rsidR="00977A2D" w:rsidRDefault="00977A2D">
            <w:r w:rsidRPr="00977A2D">
              <w:drawing>
                <wp:inline distT="0" distB="0" distL="0" distR="0" wp14:anchorId="5BBF4EC9" wp14:editId="4240C8D4">
                  <wp:extent cx="2700000" cy="1955059"/>
                  <wp:effectExtent l="0" t="0" r="5715" b="127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5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977A2D" w:rsidRDefault="00977A2D">
            <w:r w:rsidRPr="00977A2D">
              <w:drawing>
                <wp:inline distT="0" distB="0" distL="0" distR="0" wp14:anchorId="286DCF01" wp14:editId="675DF7E9">
                  <wp:extent cx="2700000" cy="1955060"/>
                  <wp:effectExtent l="0" t="0" r="5715" b="127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5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332" w:rsidRDefault="00071332"/>
    <w:p w:rsidR="00FF712A" w:rsidRDefault="00FF712A"/>
    <w:p w:rsidR="00AB2936" w:rsidRPr="00A31BEB" w:rsidRDefault="00FF5DC6" w:rsidP="00984EEE">
      <w:pPr>
        <w:jc w:val="center"/>
      </w:pPr>
      <w:r w:rsidRPr="00FF5DC6">
        <w:drawing>
          <wp:inline distT="0" distB="0" distL="0" distR="0" wp14:anchorId="6A146C38" wp14:editId="1B178B42">
            <wp:extent cx="5257800" cy="343159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1045" cy="34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936" w:rsidRPr="00A31BEB" w:rsidSect="0040375F">
      <w:headerReference w:type="default" r:id="rId25"/>
      <w:footerReference w:type="even" r:id="rId26"/>
      <w:footerReference w:type="default" r:id="rId27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08C" w:rsidRDefault="00C2608C" w:rsidP="00AC3FDE">
      <w:r>
        <w:separator/>
      </w:r>
    </w:p>
  </w:endnote>
  <w:endnote w:type="continuationSeparator" w:id="0">
    <w:p w:rsidR="00C2608C" w:rsidRDefault="00C2608C" w:rsidP="00AC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01746776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AC3FDE" w:rsidRDefault="00AC3FDE" w:rsidP="00E05B23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C3FDE" w:rsidRDefault="00AC3FDE" w:rsidP="00AC3FD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69612179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AC3FDE" w:rsidRDefault="00AC3FDE" w:rsidP="00E05B23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C3FDE" w:rsidRDefault="00AC3FDE" w:rsidP="00AC3FDE">
    <w:pPr>
      <w:pStyle w:val="Fuzeile"/>
      <w:ind w:right="360"/>
    </w:pPr>
    <w:r>
      <w:t>Neuhold Michael</w:t>
    </w:r>
    <w:r>
      <w:ptab w:relativeTo="margin" w:alignment="center" w:leader="none"/>
    </w:r>
    <w:r>
      <w:t>FH OÖ, Campus Hagenberg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08C" w:rsidRDefault="00C2608C" w:rsidP="00AC3FDE">
      <w:r>
        <w:separator/>
      </w:r>
    </w:p>
  </w:footnote>
  <w:footnote w:type="continuationSeparator" w:id="0">
    <w:p w:rsidR="00C2608C" w:rsidRDefault="00C2608C" w:rsidP="00AC3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FDE" w:rsidRDefault="00AC3FDE">
    <w:pPr>
      <w:pStyle w:val="Kopfzeile"/>
    </w:pPr>
    <w:r>
      <w:t>Neuhold Michael</w:t>
    </w:r>
  </w:p>
  <w:p w:rsidR="00AC3FDE" w:rsidRDefault="00AC3F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8648F"/>
    <w:multiLevelType w:val="hybridMultilevel"/>
    <w:tmpl w:val="7E6453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0A"/>
    <w:rsid w:val="00004599"/>
    <w:rsid w:val="000122D4"/>
    <w:rsid w:val="0002473F"/>
    <w:rsid w:val="0003131C"/>
    <w:rsid w:val="00031D4B"/>
    <w:rsid w:val="00035CBC"/>
    <w:rsid w:val="0004465D"/>
    <w:rsid w:val="00053FF5"/>
    <w:rsid w:val="00071332"/>
    <w:rsid w:val="00095F0F"/>
    <w:rsid w:val="000A0C82"/>
    <w:rsid w:val="000A3D49"/>
    <w:rsid w:val="000B05DE"/>
    <w:rsid w:val="000C06FB"/>
    <w:rsid w:val="000D2D05"/>
    <w:rsid w:val="000D42C3"/>
    <w:rsid w:val="000D7C9E"/>
    <w:rsid w:val="000F383D"/>
    <w:rsid w:val="000F5E8E"/>
    <w:rsid w:val="00113164"/>
    <w:rsid w:val="001160F2"/>
    <w:rsid w:val="00122C65"/>
    <w:rsid w:val="00130188"/>
    <w:rsid w:val="001308D9"/>
    <w:rsid w:val="00131835"/>
    <w:rsid w:val="001408DB"/>
    <w:rsid w:val="0015729B"/>
    <w:rsid w:val="0018687A"/>
    <w:rsid w:val="00196389"/>
    <w:rsid w:val="001E7D36"/>
    <w:rsid w:val="001F02C6"/>
    <w:rsid w:val="00207C0C"/>
    <w:rsid w:val="002165B4"/>
    <w:rsid w:val="00216B75"/>
    <w:rsid w:val="00222C78"/>
    <w:rsid w:val="00245AA7"/>
    <w:rsid w:val="00275147"/>
    <w:rsid w:val="002A6753"/>
    <w:rsid w:val="002E521F"/>
    <w:rsid w:val="002E56DC"/>
    <w:rsid w:val="00315936"/>
    <w:rsid w:val="00324B08"/>
    <w:rsid w:val="003325AB"/>
    <w:rsid w:val="00335096"/>
    <w:rsid w:val="00337093"/>
    <w:rsid w:val="00340B76"/>
    <w:rsid w:val="0037003B"/>
    <w:rsid w:val="0037519B"/>
    <w:rsid w:val="003A18B8"/>
    <w:rsid w:val="003C43B8"/>
    <w:rsid w:val="003F33E4"/>
    <w:rsid w:val="00401A78"/>
    <w:rsid w:val="0040375F"/>
    <w:rsid w:val="00456BBB"/>
    <w:rsid w:val="00457EFA"/>
    <w:rsid w:val="004702DB"/>
    <w:rsid w:val="00485063"/>
    <w:rsid w:val="004876DD"/>
    <w:rsid w:val="00487767"/>
    <w:rsid w:val="004A28EC"/>
    <w:rsid w:val="004D0D67"/>
    <w:rsid w:val="004F61F7"/>
    <w:rsid w:val="0050113C"/>
    <w:rsid w:val="00505D05"/>
    <w:rsid w:val="0051231B"/>
    <w:rsid w:val="00535C2C"/>
    <w:rsid w:val="00580602"/>
    <w:rsid w:val="005A1174"/>
    <w:rsid w:val="005A56D7"/>
    <w:rsid w:val="005C5525"/>
    <w:rsid w:val="005E4720"/>
    <w:rsid w:val="005F432B"/>
    <w:rsid w:val="005F73F7"/>
    <w:rsid w:val="00610CFA"/>
    <w:rsid w:val="006238C9"/>
    <w:rsid w:val="00634952"/>
    <w:rsid w:val="00644AC3"/>
    <w:rsid w:val="006630E5"/>
    <w:rsid w:val="006727C6"/>
    <w:rsid w:val="006920C3"/>
    <w:rsid w:val="006A58A0"/>
    <w:rsid w:val="006A7B76"/>
    <w:rsid w:val="006C4571"/>
    <w:rsid w:val="006E3289"/>
    <w:rsid w:val="00711F32"/>
    <w:rsid w:val="00714700"/>
    <w:rsid w:val="007226F2"/>
    <w:rsid w:val="007321E4"/>
    <w:rsid w:val="00745967"/>
    <w:rsid w:val="007552DC"/>
    <w:rsid w:val="00755D85"/>
    <w:rsid w:val="007561B3"/>
    <w:rsid w:val="0076651E"/>
    <w:rsid w:val="007706E8"/>
    <w:rsid w:val="007721B2"/>
    <w:rsid w:val="007B7BB6"/>
    <w:rsid w:val="007C5427"/>
    <w:rsid w:val="007D45FF"/>
    <w:rsid w:val="00837BC5"/>
    <w:rsid w:val="0085403D"/>
    <w:rsid w:val="008707AF"/>
    <w:rsid w:val="00873B82"/>
    <w:rsid w:val="0088783C"/>
    <w:rsid w:val="008B7430"/>
    <w:rsid w:val="008E2290"/>
    <w:rsid w:val="008F1ABA"/>
    <w:rsid w:val="008F73A9"/>
    <w:rsid w:val="0090126B"/>
    <w:rsid w:val="00906EE2"/>
    <w:rsid w:val="00970957"/>
    <w:rsid w:val="0097394A"/>
    <w:rsid w:val="00974909"/>
    <w:rsid w:val="00977A2D"/>
    <w:rsid w:val="00984EEE"/>
    <w:rsid w:val="00996866"/>
    <w:rsid w:val="009E7B12"/>
    <w:rsid w:val="00A2242A"/>
    <w:rsid w:val="00A31BEB"/>
    <w:rsid w:val="00A32E16"/>
    <w:rsid w:val="00A36047"/>
    <w:rsid w:val="00A62263"/>
    <w:rsid w:val="00A66C1D"/>
    <w:rsid w:val="00A70B38"/>
    <w:rsid w:val="00A9216F"/>
    <w:rsid w:val="00A93C33"/>
    <w:rsid w:val="00AB2936"/>
    <w:rsid w:val="00AB5884"/>
    <w:rsid w:val="00AC3FDE"/>
    <w:rsid w:val="00AD09E6"/>
    <w:rsid w:val="00AD2485"/>
    <w:rsid w:val="00B11D97"/>
    <w:rsid w:val="00B541CF"/>
    <w:rsid w:val="00B55B72"/>
    <w:rsid w:val="00B62389"/>
    <w:rsid w:val="00B6635E"/>
    <w:rsid w:val="00B834A0"/>
    <w:rsid w:val="00BC62BE"/>
    <w:rsid w:val="00BD077F"/>
    <w:rsid w:val="00BD0ED5"/>
    <w:rsid w:val="00BE081B"/>
    <w:rsid w:val="00BE720A"/>
    <w:rsid w:val="00BE722D"/>
    <w:rsid w:val="00C03E80"/>
    <w:rsid w:val="00C140AE"/>
    <w:rsid w:val="00C2608C"/>
    <w:rsid w:val="00C55BAF"/>
    <w:rsid w:val="00C77EA7"/>
    <w:rsid w:val="00C80BA8"/>
    <w:rsid w:val="00C85496"/>
    <w:rsid w:val="00C92A3A"/>
    <w:rsid w:val="00C974EF"/>
    <w:rsid w:val="00CB5D54"/>
    <w:rsid w:val="00CB61F0"/>
    <w:rsid w:val="00D3111F"/>
    <w:rsid w:val="00D718A3"/>
    <w:rsid w:val="00D87AA9"/>
    <w:rsid w:val="00D91F22"/>
    <w:rsid w:val="00DA41B6"/>
    <w:rsid w:val="00DA48F7"/>
    <w:rsid w:val="00DA4CBB"/>
    <w:rsid w:val="00DA5E8B"/>
    <w:rsid w:val="00DE5489"/>
    <w:rsid w:val="00E079C8"/>
    <w:rsid w:val="00E128FD"/>
    <w:rsid w:val="00E2459F"/>
    <w:rsid w:val="00E75BCE"/>
    <w:rsid w:val="00E8194A"/>
    <w:rsid w:val="00EA6479"/>
    <w:rsid w:val="00EB0CC9"/>
    <w:rsid w:val="00EB64BC"/>
    <w:rsid w:val="00EE20BD"/>
    <w:rsid w:val="00EF526F"/>
    <w:rsid w:val="00F07A67"/>
    <w:rsid w:val="00F10150"/>
    <w:rsid w:val="00F21BD9"/>
    <w:rsid w:val="00F2485E"/>
    <w:rsid w:val="00F465AF"/>
    <w:rsid w:val="00F5241A"/>
    <w:rsid w:val="00F53091"/>
    <w:rsid w:val="00F72D26"/>
    <w:rsid w:val="00FB22C0"/>
    <w:rsid w:val="00FB5FC3"/>
    <w:rsid w:val="00FB77B5"/>
    <w:rsid w:val="00FF5DC6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8BBFC8"/>
  <w15:chartTrackingRefBased/>
  <w15:docId w15:val="{85CE2CBF-B8E1-774E-8AB5-807CAAAD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3F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3FD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C3FDE"/>
  </w:style>
  <w:style w:type="paragraph" w:styleId="Fuzeile">
    <w:name w:val="footer"/>
    <w:basedOn w:val="Standard"/>
    <w:link w:val="FuzeileZchn"/>
    <w:uiPriority w:val="99"/>
    <w:unhideWhenUsed/>
    <w:rsid w:val="00AC3FD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C3FDE"/>
  </w:style>
  <w:style w:type="character" w:styleId="Seitenzahl">
    <w:name w:val="page number"/>
    <w:basedOn w:val="Absatz-Standardschriftart"/>
    <w:uiPriority w:val="99"/>
    <w:semiHidden/>
    <w:unhideWhenUsed/>
    <w:rsid w:val="00AC3FDE"/>
  </w:style>
  <w:style w:type="character" w:customStyle="1" w:styleId="berschrift1Zchn">
    <w:name w:val="Überschrift 1 Zchn"/>
    <w:basedOn w:val="Absatz-Standardschriftart"/>
    <w:link w:val="berschrift1"/>
    <w:uiPriority w:val="9"/>
    <w:rsid w:val="00AC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3FDE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C3FDE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AC3FDE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AC3FDE"/>
    <w:pPr>
      <w:ind w:left="48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3FDE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3FDE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3FDE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3FDE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3FDE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3FDE"/>
    <w:pPr>
      <w:ind w:left="1920"/>
    </w:pPr>
    <w:rPr>
      <w:rFonts w:cstheme="minorHAnsi"/>
      <w:sz w:val="20"/>
      <w:szCs w:val="20"/>
    </w:rPr>
  </w:style>
  <w:style w:type="table" w:styleId="Tabellenraster">
    <w:name w:val="Table Grid"/>
    <w:basedOn w:val="NormaleTabelle"/>
    <w:uiPriority w:val="39"/>
    <w:rsid w:val="00755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7552D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7552D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bsatz-Standardschriftart"/>
    <w:uiPriority w:val="99"/>
    <w:unhideWhenUsed/>
    <w:rsid w:val="007665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neuhold/Library/Group%20Containers/UBF8T346G9.Office/User%20Content.localized/Templates.localized/Doku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13A0C7-2B39-3843-8750-C6B64FDD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Doku.dotx</Template>
  <TotalTime>0</TotalTime>
  <Pages>20</Pages>
  <Words>3048</Words>
  <Characters>19206</Characters>
  <Application>Microsoft Office Word</Application>
  <DocSecurity>0</DocSecurity>
  <Lines>160</Lines>
  <Paragraphs>44</Paragraphs>
  <ScaleCrop>false</ScaleCrop>
  <Company/>
  <LinksUpToDate>false</LinksUpToDate>
  <CharactersWithSpaces>22210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Neuhold</dc:creator>
  <cp:keywords/>
  <dc:description/>
  <cp:lastModifiedBy>Michael Neuhold</cp:lastModifiedBy>
  <cp:revision>212</cp:revision>
  <dcterms:created xsi:type="dcterms:W3CDTF">2020-01-26T09:28:00Z</dcterms:created>
  <dcterms:modified xsi:type="dcterms:W3CDTF">2020-01-26T11:21:00Z</dcterms:modified>
</cp:coreProperties>
</file>